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2434835" w14:textId="77777777" w:rsidTr="007E47FA">
        <w:trPr>
          <w:trHeight w:hRule="exact" w:val="117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66ED45E" w14:textId="606FCCE1" w:rsidR="00692703" w:rsidRPr="007E47FA" w:rsidRDefault="002F4399" w:rsidP="00913946">
            <w:pPr>
              <w:pStyle w:val="Title"/>
              <w:rPr>
                <w:sz w:val="56"/>
              </w:rPr>
            </w:pPr>
            <w:r w:rsidRPr="007E47FA">
              <w:rPr>
                <w:sz w:val="56"/>
              </w:rPr>
              <w:t xml:space="preserve">Matt </w:t>
            </w:r>
            <w:r w:rsidR="00E854C1">
              <w:rPr>
                <w:sz w:val="56"/>
              </w:rPr>
              <w:t>G</w:t>
            </w:r>
            <w:r w:rsidRPr="007E47FA">
              <w:rPr>
                <w:sz w:val="56"/>
              </w:rPr>
              <w:t>ennings</w:t>
            </w:r>
          </w:p>
          <w:p w14:paraId="04D5D3FF" w14:textId="3A958455" w:rsidR="00692703" w:rsidRPr="00CF1A49" w:rsidRDefault="000E2F58" w:rsidP="00913946">
            <w:pPr>
              <w:pStyle w:val="ContactInfo"/>
              <w:contextualSpacing w:val="0"/>
            </w:pPr>
            <w:r>
              <w:t>Charlotte, NC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2BEDCD614DD4070ADEC66BDAE98A7E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E2102B">
              <w:t>704-</w:t>
            </w:r>
            <w:r w:rsidR="00B1718E">
              <w:t>651-2683</w:t>
            </w:r>
          </w:p>
          <w:p w14:paraId="177DD7F9" w14:textId="64E573B7" w:rsidR="00692703" w:rsidRDefault="00284D88" w:rsidP="00913946">
            <w:pPr>
              <w:pStyle w:val="ContactInfoEmphasis"/>
              <w:contextualSpacing w:val="0"/>
              <w:rPr>
                <w:rStyle w:val="Hyperlink"/>
              </w:rPr>
            </w:pPr>
            <w:hyperlink r:id="rId7" w:history="1">
              <w:r w:rsidR="00EC6888" w:rsidRPr="00DC0101">
                <w:rPr>
                  <w:rStyle w:val="Hyperlink"/>
                </w:rPr>
                <w:t>matt@m3digital.co</w:t>
              </w:r>
            </w:hyperlink>
            <w:r w:rsidR="00345D89">
              <w:t xml:space="preserve"> </w:t>
            </w:r>
            <w:sdt>
              <w:sdtPr>
                <w:alias w:val="Divider dot:"/>
                <w:tag w:val="Divider dot:"/>
                <w:id w:val="-1580591693"/>
                <w:placeholder>
                  <w:docPart w:val="129C8356E00E8848AA544C1EAB381337"/>
                </w:placeholder>
                <w:temporary/>
                <w:showingPlcHdr/>
                <w15:appearance w15:val="hidden"/>
              </w:sdtPr>
              <w:sdtEndPr/>
              <w:sdtContent>
                <w:r w:rsidR="00345D89" w:rsidRPr="00CF1A49">
                  <w:t>·</w:t>
                </w:r>
              </w:sdtContent>
            </w:sdt>
            <w:r w:rsidR="00345D89">
              <w:t xml:space="preserve"> </w:t>
            </w:r>
            <w:hyperlink r:id="rId8" w:history="1">
              <w:r w:rsidR="00345D89" w:rsidRPr="00951FB3">
                <w:rPr>
                  <w:rStyle w:val="Hyperlink"/>
                </w:rPr>
                <w:t>www.mgennings.com</w:t>
              </w:r>
            </w:hyperlink>
            <w:r w:rsidR="00345D8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102F4F004E44A268EDADD348B942A0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2F4399" w:rsidRPr="00650DFD">
                <w:rPr>
                  <w:rStyle w:val="Hyperlink"/>
                </w:rPr>
                <w:t>www.linkedin.com/in/mgennings</w:t>
              </w:r>
            </w:hyperlink>
          </w:p>
          <w:p w14:paraId="3690C7D6" w14:textId="77777777" w:rsidR="00345D89" w:rsidRDefault="00345D89" w:rsidP="00913946">
            <w:pPr>
              <w:pStyle w:val="ContactInfoEmphasis"/>
              <w:contextualSpacing w:val="0"/>
              <w:rPr>
                <w:rStyle w:val="Hyperlink"/>
              </w:rPr>
            </w:pPr>
          </w:p>
          <w:p w14:paraId="2DA3CDFC" w14:textId="77777777" w:rsidR="00345D89" w:rsidRDefault="00345D89" w:rsidP="00913946">
            <w:pPr>
              <w:pStyle w:val="ContactInfoEmphasis"/>
              <w:contextualSpacing w:val="0"/>
              <w:rPr>
                <w:rStyle w:val="Hyperlink"/>
              </w:rPr>
            </w:pPr>
          </w:p>
          <w:p w14:paraId="1A3299CF" w14:textId="51D32E4B" w:rsidR="00345D89" w:rsidRPr="00CF1A49" w:rsidRDefault="00345D89" w:rsidP="00913946">
            <w:pPr>
              <w:pStyle w:val="ContactInfoEmphasis"/>
              <w:contextualSpacing w:val="0"/>
            </w:pPr>
          </w:p>
        </w:tc>
      </w:tr>
      <w:tr w:rsidR="009571D8" w:rsidRPr="00CF1A49" w14:paraId="500410B0" w14:textId="77777777" w:rsidTr="00B1718E">
        <w:trPr>
          <w:trHeight w:val="472"/>
        </w:trPr>
        <w:tc>
          <w:tcPr>
            <w:tcW w:w="9360" w:type="dxa"/>
            <w:tcMar>
              <w:top w:w="432" w:type="dxa"/>
            </w:tcMar>
          </w:tcPr>
          <w:p w14:paraId="0A35E0F7" w14:textId="1341EFF7" w:rsidR="001755A8" w:rsidRPr="00B30901" w:rsidRDefault="00B1718E" w:rsidP="00913946">
            <w:pPr>
              <w:rPr>
                <w:i/>
              </w:rPr>
            </w:pPr>
            <w:r w:rsidRPr="00B30901">
              <w:rPr>
                <w:i/>
              </w:rPr>
              <w:t xml:space="preserve">Versatile </w:t>
            </w:r>
            <w:r w:rsidR="00345D89" w:rsidRPr="00B30901">
              <w:rPr>
                <w:i/>
              </w:rPr>
              <w:t>&amp;</w:t>
            </w:r>
            <w:r w:rsidRPr="00B30901">
              <w:rPr>
                <w:i/>
              </w:rPr>
              <w:t xml:space="preserve"> creative </w:t>
            </w:r>
            <w:r w:rsidR="004F0CDC">
              <w:rPr>
                <w:i/>
              </w:rPr>
              <w:t>software developer</w:t>
            </w:r>
            <w:r w:rsidR="00B30901" w:rsidRPr="00B30901">
              <w:rPr>
                <w:i/>
              </w:rPr>
              <w:t xml:space="preserve"> </w:t>
            </w:r>
            <w:r w:rsidRPr="00B30901">
              <w:rPr>
                <w:i/>
              </w:rPr>
              <w:t xml:space="preserve">focused on implementing best practices through all applicable channels. Deeply intuitive thinker who utilizes his get-the-job-done attitude to create win-win scenarios for both internal </w:t>
            </w:r>
            <w:r w:rsidR="00781E28">
              <w:rPr>
                <w:i/>
              </w:rPr>
              <w:t>&amp;</w:t>
            </w:r>
            <w:r w:rsidRPr="00B30901">
              <w:rPr>
                <w:i/>
              </w:rPr>
              <w:t xml:space="preserve"> external user groups. This involves a big picture approach to </w:t>
            </w:r>
            <w:r w:rsidR="00216E27" w:rsidRPr="00B30901">
              <w:rPr>
                <w:i/>
              </w:rPr>
              <w:t>software development</w:t>
            </w:r>
            <w:r w:rsidR="00781E28">
              <w:rPr>
                <w:i/>
              </w:rPr>
              <w:t xml:space="preserve"> &amp; UX Design</w:t>
            </w:r>
            <w:r w:rsidR="00216E27" w:rsidRPr="00B30901">
              <w:rPr>
                <w:i/>
              </w:rPr>
              <w:t xml:space="preserve"> </w:t>
            </w:r>
            <w:r w:rsidRPr="00B30901">
              <w:rPr>
                <w:i/>
              </w:rPr>
              <w:t xml:space="preserve">where </w:t>
            </w:r>
            <w:r w:rsidR="00B30901">
              <w:rPr>
                <w:i/>
              </w:rPr>
              <w:t xml:space="preserve">team building, </w:t>
            </w:r>
            <w:r w:rsidR="00216E27" w:rsidRPr="00B30901">
              <w:rPr>
                <w:i/>
              </w:rPr>
              <w:t>best practices</w:t>
            </w:r>
            <w:r w:rsidR="00B30901">
              <w:rPr>
                <w:i/>
              </w:rPr>
              <w:t xml:space="preserve"> &amp; </w:t>
            </w:r>
            <w:r w:rsidR="004F0CDC">
              <w:rPr>
                <w:i/>
              </w:rPr>
              <w:t xml:space="preserve">scalable </w:t>
            </w:r>
            <w:r w:rsidR="00216E27" w:rsidRPr="00B30901">
              <w:rPr>
                <w:i/>
              </w:rPr>
              <w:t>processes are</w:t>
            </w:r>
            <w:r w:rsidR="005F7110" w:rsidRPr="00B30901">
              <w:rPr>
                <w:i/>
              </w:rPr>
              <w:t xml:space="preserve"> integrated</w:t>
            </w:r>
            <w:r w:rsidR="00345D89" w:rsidRPr="00B30901">
              <w:rPr>
                <w:i/>
              </w:rPr>
              <w:t xml:space="preserve"> into</w:t>
            </w:r>
            <w:r w:rsidRPr="00B30901">
              <w:rPr>
                <w:i/>
              </w:rPr>
              <w:t xml:space="preserve"> day-to-day tasks.</w:t>
            </w:r>
          </w:p>
        </w:tc>
      </w:tr>
    </w:tbl>
    <w:p w14:paraId="4701092D" w14:textId="77777777" w:rsidR="004E01EB" w:rsidRPr="00CF1A49" w:rsidRDefault="00284D88" w:rsidP="00FF043C">
      <w:pPr>
        <w:pStyle w:val="Heading1"/>
        <w:spacing w:before="200"/>
      </w:pPr>
      <w:sdt>
        <w:sdtPr>
          <w:alias w:val="Experience:"/>
          <w:tag w:val="Experience:"/>
          <w:id w:val="-1983300934"/>
          <w:placeholder>
            <w:docPart w:val="FE5A99D1009E4128AF8684F3BD21772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398" w:type="pct"/>
        <w:tblInd w:w="-56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21"/>
        <w:gridCol w:w="276"/>
        <w:gridCol w:w="183"/>
      </w:tblGrid>
      <w:tr w:rsidR="001D0BF1" w:rsidRPr="00CF1A49" w14:paraId="429BAB72" w14:textId="77777777" w:rsidTr="00B30901">
        <w:trPr>
          <w:gridAfter w:val="1"/>
          <w:wAfter w:w="183" w:type="dxa"/>
        </w:trPr>
        <w:tc>
          <w:tcPr>
            <w:tcW w:w="9897" w:type="dxa"/>
            <w:gridSpan w:val="2"/>
          </w:tcPr>
          <w:p w14:paraId="6F837850" w14:textId="002A1B74" w:rsidR="009D20E7" w:rsidRPr="00CF1A49" w:rsidRDefault="00D047FB" w:rsidP="009D20E7">
            <w:pPr>
              <w:pStyle w:val="Heading3"/>
              <w:contextualSpacing w:val="0"/>
              <w:outlineLvl w:val="2"/>
            </w:pPr>
            <w:r>
              <w:t>November</w:t>
            </w:r>
            <w:r w:rsidR="009D20E7">
              <w:t xml:space="preserve"> 201</w:t>
            </w:r>
            <w:r>
              <w:t>8</w:t>
            </w:r>
            <w:r w:rsidR="009D20E7" w:rsidRPr="00CF1A49">
              <w:t xml:space="preserve"> – </w:t>
            </w:r>
            <w:r w:rsidR="009D20E7">
              <w:t xml:space="preserve">Present </w:t>
            </w:r>
          </w:p>
          <w:p w14:paraId="21AB8442" w14:textId="529E696A" w:rsidR="009D20E7" w:rsidRPr="00CF1A49" w:rsidRDefault="003F119C" w:rsidP="009D20E7">
            <w:pPr>
              <w:pStyle w:val="Heading2"/>
              <w:contextualSpacing w:val="0"/>
              <w:outlineLvl w:val="1"/>
            </w:pPr>
            <w:r>
              <w:t>CREATIVE DIRECTOR</w:t>
            </w:r>
            <w:r w:rsidR="009D20E7" w:rsidRPr="00CF1A49">
              <w:t xml:space="preserve">, </w:t>
            </w:r>
            <w:r w:rsidR="001B011B">
              <w:rPr>
                <w:rStyle w:val="SubtleReference"/>
              </w:rPr>
              <w:t>m3</w:t>
            </w:r>
            <w:r w:rsidR="00EC6888">
              <w:rPr>
                <w:rStyle w:val="SubtleReference"/>
              </w:rPr>
              <w:t xml:space="preserve"> </w:t>
            </w:r>
            <w:r w:rsidR="001B011B">
              <w:rPr>
                <w:rStyle w:val="SubtleReference"/>
              </w:rPr>
              <w:t>digital</w:t>
            </w:r>
            <w:r w:rsidR="00EC6888">
              <w:rPr>
                <w:rStyle w:val="SubtleReference"/>
              </w:rPr>
              <w:t xml:space="preserve"> LLC</w:t>
            </w:r>
          </w:p>
          <w:p w14:paraId="08F2A78A" w14:textId="538E7BEA" w:rsidR="004F0CDC" w:rsidRDefault="004F0CDC" w:rsidP="004F0CD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 advanced-feature</w:t>
            </w:r>
            <w:r w:rsidR="00DF3FAD">
              <w:rPr>
                <w:rFonts w:cstheme="minorHAnsi"/>
              </w:rPr>
              <w:t xml:space="preserve">, </w:t>
            </w:r>
            <w:r w:rsidR="0059664D">
              <w:rPr>
                <w:rFonts w:cstheme="minorHAnsi"/>
              </w:rPr>
              <w:t>mobile-friendly</w:t>
            </w:r>
            <w:r w:rsidR="00DF3FAD">
              <w:rPr>
                <w:rFonts w:cstheme="minorHAnsi"/>
              </w:rPr>
              <w:t xml:space="preserve"> websites</w:t>
            </w:r>
            <w:r w:rsidR="0059664D">
              <w:rPr>
                <w:rFonts w:cstheme="minorHAnsi"/>
              </w:rPr>
              <w:t xml:space="preserve"> in both </w:t>
            </w:r>
            <w:r w:rsidR="0059664D" w:rsidRPr="003F119C">
              <w:rPr>
                <w:rFonts w:cstheme="minorHAnsi"/>
                <w:b/>
                <w:bCs/>
              </w:rPr>
              <w:t>Visual Studio Code</w:t>
            </w:r>
            <w:r w:rsidR="0059664D">
              <w:rPr>
                <w:rFonts w:cstheme="minorHAnsi"/>
              </w:rPr>
              <w:t xml:space="preserve"> and </w:t>
            </w:r>
            <w:r w:rsidR="0059664D" w:rsidRPr="003F119C">
              <w:rPr>
                <w:rFonts w:cstheme="minorHAnsi"/>
                <w:b/>
                <w:bCs/>
              </w:rPr>
              <w:t>Wordpress</w:t>
            </w:r>
            <w:r w:rsidR="00DF3FA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using </w:t>
            </w:r>
            <w:r w:rsidRPr="00032FC4">
              <w:rPr>
                <w:rFonts w:cstheme="minorHAnsi"/>
                <w:b/>
                <w:bCs/>
              </w:rPr>
              <w:t xml:space="preserve">HTML5, CSS3, JS, </w:t>
            </w:r>
            <w:proofErr w:type="spellStart"/>
            <w:r w:rsidRPr="00032FC4">
              <w:rPr>
                <w:rFonts w:cstheme="minorHAnsi"/>
                <w:b/>
                <w:bCs/>
              </w:rPr>
              <w:t>JQuery</w:t>
            </w:r>
            <w:proofErr w:type="spellEnd"/>
            <w:r w:rsidRPr="00032FC4">
              <w:rPr>
                <w:rFonts w:cstheme="minorHAnsi"/>
                <w:b/>
                <w:bCs/>
              </w:rPr>
              <w:t>,</w:t>
            </w:r>
            <w:r w:rsidR="00DF3FAD">
              <w:rPr>
                <w:rFonts w:cstheme="minorHAnsi"/>
                <w:b/>
                <w:bCs/>
              </w:rPr>
              <w:t xml:space="preserve"> PHP</w:t>
            </w:r>
            <w:r w:rsidR="003F119C">
              <w:rPr>
                <w:rFonts w:cstheme="minorHAnsi"/>
                <w:b/>
                <w:bCs/>
              </w:rPr>
              <w:t xml:space="preserve">, </w:t>
            </w:r>
            <w:r w:rsidRPr="00032FC4">
              <w:rPr>
                <w:rFonts w:cstheme="minorHAnsi"/>
                <w:b/>
                <w:bCs/>
              </w:rPr>
              <w:t>Node</w:t>
            </w:r>
            <w:r w:rsidR="003F119C">
              <w:rPr>
                <w:rFonts w:cstheme="minorHAnsi"/>
                <w:b/>
                <w:bCs/>
              </w:rPr>
              <w:t>.js &amp; Git</w:t>
            </w:r>
            <w:r>
              <w:rPr>
                <w:rFonts w:cstheme="minorHAnsi"/>
              </w:rPr>
              <w:t>.</w:t>
            </w:r>
          </w:p>
          <w:p w14:paraId="4051D7F0" w14:textId="2FC833ED" w:rsidR="003F119C" w:rsidRDefault="003F119C" w:rsidP="004F0CD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Primary </w:t>
            </w:r>
            <w:r w:rsidRPr="003F119C">
              <w:rPr>
                <w:rFonts w:cstheme="minorHAnsi"/>
                <w:b/>
                <w:bCs/>
              </w:rPr>
              <w:t>Wordpress</w:t>
            </w:r>
            <w:r>
              <w:rPr>
                <w:rFonts w:cstheme="minorHAnsi"/>
              </w:rPr>
              <w:t xml:space="preserve"> developer and consultant for all ongoing projects.</w:t>
            </w:r>
          </w:p>
          <w:p w14:paraId="371FCABB" w14:textId="223ED61C" w:rsidR="003F119C" w:rsidRPr="004F0CDC" w:rsidRDefault="003F119C" w:rsidP="004F0CD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Utilize </w:t>
            </w:r>
            <w:r>
              <w:rPr>
                <w:rFonts w:cstheme="minorHAnsi"/>
                <w:b/>
                <w:bCs/>
              </w:rPr>
              <w:t>Sketch, Illustrator, &amp; Photoshop</w:t>
            </w:r>
            <w:r>
              <w:rPr>
                <w:rFonts w:cstheme="minorHAnsi"/>
              </w:rPr>
              <w:t xml:space="preserve"> to design banners, images, logos, content boxes, and wireframes.</w:t>
            </w:r>
          </w:p>
          <w:p w14:paraId="530D3D72" w14:textId="5FA8B867" w:rsidR="0014642C" w:rsidRPr="00DF3FAD" w:rsidRDefault="00C56FD1" w:rsidP="00DF3FA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Play</w:t>
            </w:r>
            <w:r w:rsidR="0019719C">
              <w:rPr>
                <w:rFonts w:cstheme="minorHAnsi"/>
              </w:rPr>
              <w:t xml:space="preserve"> an</w:t>
            </w:r>
            <w:r>
              <w:rPr>
                <w:rFonts w:cstheme="minorHAnsi"/>
              </w:rPr>
              <w:t xml:space="preserve"> integral role</w:t>
            </w:r>
            <w:r w:rsidR="0019719C">
              <w:rPr>
                <w:rFonts w:cstheme="minorHAnsi"/>
              </w:rPr>
              <w:t xml:space="preserve"> </w:t>
            </w:r>
            <w:r w:rsidR="00DF3FAD">
              <w:rPr>
                <w:rFonts w:cstheme="minorHAnsi"/>
              </w:rPr>
              <w:t>in</w:t>
            </w:r>
            <w:r w:rsidR="0019719C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 xml:space="preserve"> massive digital transformation for large CBD</w:t>
            </w:r>
            <w:r w:rsidR="003F119C">
              <w:rPr>
                <w:rFonts w:cstheme="minorHAnsi"/>
              </w:rPr>
              <w:t xml:space="preserve"> company.</w:t>
            </w:r>
          </w:p>
          <w:p w14:paraId="570EF7A3" w14:textId="36067725" w:rsidR="00DF3FAD" w:rsidRPr="003F119C" w:rsidRDefault="003F119C" w:rsidP="003F119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Design, develop, deploy, and manage ecommerce sites using </w:t>
            </w:r>
            <w:r>
              <w:rPr>
                <w:rFonts w:cstheme="minorHAnsi"/>
                <w:b/>
                <w:bCs/>
              </w:rPr>
              <w:t>Wordpress</w:t>
            </w:r>
            <w:r>
              <w:rPr>
                <w:rFonts w:cstheme="minorHAnsi"/>
              </w:rPr>
              <w:t xml:space="preserve"> </w:t>
            </w:r>
            <w:r w:rsidRPr="003F119C">
              <w:rPr>
                <w:rFonts w:cstheme="minorHAnsi"/>
                <w:b/>
                <w:bCs/>
              </w:rPr>
              <w:t>&amp;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</w:rPr>
              <w:t>Shopify</w:t>
            </w:r>
            <w:r>
              <w:rPr>
                <w:rFonts w:cstheme="minorHAnsi"/>
              </w:rPr>
              <w:t>.</w:t>
            </w:r>
          </w:p>
          <w:p w14:paraId="48AE257C" w14:textId="6EDEACD2" w:rsidR="00F205E8" w:rsidRPr="00CF1A49" w:rsidRDefault="00F205E8" w:rsidP="00F205E8">
            <w:pPr>
              <w:pStyle w:val="Heading3"/>
              <w:contextualSpacing w:val="0"/>
              <w:outlineLvl w:val="2"/>
            </w:pPr>
            <w:r>
              <w:t>Ju</w:t>
            </w:r>
            <w:r w:rsidR="00754522">
              <w:t>n</w:t>
            </w:r>
            <w:r>
              <w:t>e 2019</w:t>
            </w:r>
            <w:r w:rsidRPr="00CF1A49">
              <w:t xml:space="preserve"> – </w:t>
            </w:r>
            <w:r>
              <w:t xml:space="preserve">September 2019 </w:t>
            </w:r>
          </w:p>
          <w:p w14:paraId="5BE0F4DD" w14:textId="2E0C2138" w:rsidR="00F205E8" w:rsidRPr="00CF1A49" w:rsidRDefault="001868B8" w:rsidP="00F205E8">
            <w:pPr>
              <w:pStyle w:val="Heading2"/>
              <w:contextualSpacing w:val="0"/>
              <w:outlineLvl w:val="1"/>
            </w:pPr>
            <w:r>
              <w:t xml:space="preserve">Full-Stack </w:t>
            </w:r>
            <w:r w:rsidR="00DD3FBD">
              <w:t>D</w:t>
            </w:r>
            <w:r w:rsidR="00F205E8">
              <w:t>eveloper</w:t>
            </w:r>
            <w:r w:rsidR="00F205E8" w:rsidRPr="00CF1A49">
              <w:t xml:space="preserve">, </w:t>
            </w:r>
            <w:r w:rsidR="00DD3FBD">
              <w:rPr>
                <w:rStyle w:val="SubtleReference"/>
              </w:rPr>
              <w:t>University of North Carolina at C</w:t>
            </w:r>
            <w:r w:rsidR="00754522">
              <w:rPr>
                <w:rStyle w:val="SubtleReference"/>
              </w:rPr>
              <w:t>h</w:t>
            </w:r>
            <w:r w:rsidR="00DD3FBD">
              <w:rPr>
                <w:rStyle w:val="SubtleReference"/>
              </w:rPr>
              <w:t>arlotte</w:t>
            </w:r>
          </w:p>
          <w:p w14:paraId="601EB4EC" w14:textId="77777777" w:rsidR="00F205E8" w:rsidRDefault="00F205E8" w:rsidP="00F205E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Member of UNCC’s full-stack 12-week coding bootcamp cohort (ended 9/11/19).</w:t>
            </w:r>
          </w:p>
          <w:p w14:paraId="150FBE7E" w14:textId="77777777" w:rsidR="00F205E8" w:rsidRDefault="00F205E8" w:rsidP="00F205E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5B0923">
              <w:rPr>
                <w:rFonts w:cstheme="minorHAnsi"/>
              </w:rPr>
              <w:t xml:space="preserve">Utilize front-end and back-end technologies including </w:t>
            </w:r>
            <w:r w:rsidRPr="00216E27">
              <w:rPr>
                <w:rFonts w:cstheme="minorHAnsi"/>
                <w:b/>
                <w:bCs/>
              </w:rPr>
              <w:t xml:space="preserve">HTML5, CSS3, JavaScript, jQuery, Bootstrap, React, Handlebars, Node.js, React.js, Sketch, Illustrator, InDesign, XD, MongoDB, MySQL, </w:t>
            </w:r>
            <w:proofErr w:type="spellStart"/>
            <w:r>
              <w:rPr>
                <w:rFonts w:cstheme="minorHAnsi"/>
                <w:b/>
                <w:bCs/>
              </w:rPr>
              <w:t>Sequelize</w:t>
            </w:r>
            <w:proofErr w:type="spellEnd"/>
            <w:r>
              <w:rPr>
                <w:rFonts w:cstheme="minorHAnsi"/>
                <w:b/>
                <w:bCs/>
              </w:rPr>
              <w:t xml:space="preserve">, </w:t>
            </w:r>
            <w:r w:rsidRPr="00216E27">
              <w:rPr>
                <w:rFonts w:cstheme="minorHAnsi"/>
                <w:b/>
                <w:bCs/>
              </w:rPr>
              <w:t xml:space="preserve">Command Line, Firebase, </w:t>
            </w:r>
            <w:r>
              <w:rPr>
                <w:rFonts w:cstheme="minorHAnsi"/>
                <w:b/>
                <w:bCs/>
              </w:rPr>
              <w:t xml:space="preserve">Heroku, </w:t>
            </w:r>
            <w:r w:rsidRPr="00216E27">
              <w:rPr>
                <w:rFonts w:cstheme="minorHAnsi"/>
                <w:b/>
                <w:bCs/>
              </w:rPr>
              <w:t>AWS &amp; Git.</w:t>
            </w:r>
          </w:p>
          <w:p w14:paraId="180BABD0" w14:textId="77777777" w:rsidR="00F205E8" w:rsidRPr="00345D89" w:rsidRDefault="00F205E8" w:rsidP="00F205E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Peer programmed with other full-stack developers, tackling ambitious projects &amp; assignments by effectively gathering requirements, creating user stories, drafting wireframes, coding front-end UI, setting up backend servers, testing, and deploying via Heroku.</w:t>
            </w:r>
          </w:p>
          <w:p w14:paraId="12CAFB58" w14:textId="77777777" w:rsidR="00F205E8" w:rsidRPr="009A5AFD" w:rsidRDefault="00F205E8" w:rsidP="00F205E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9A5AFD">
              <w:rPr>
                <w:rFonts w:cstheme="minorHAnsi"/>
              </w:rPr>
              <w:t xml:space="preserve">Serve as Project Manager on projects, ensuring both Agile and Kanban method were followed by utilizing </w:t>
            </w:r>
            <w:proofErr w:type="spellStart"/>
            <w:r w:rsidRPr="009A5AFD">
              <w:rPr>
                <w:rFonts w:cstheme="minorHAnsi"/>
              </w:rPr>
              <w:t>Github</w:t>
            </w:r>
            <w:proofErr w:type="spellEnd"/>
            <w:r w:rsidRPr="009A5AFD">
              <w:rPr>
                <w:rFonts w:cstheme="minorHAnsi"/>
              </w:rPr>
              <w:t xml:space="preserve"> Projects heavily, writing user stories, creating wireframes in Adobe XD, and helping ensure the overall success of each individual group member.</w:t>
            </w:r>
          </w:p>
          <w:p w14:paraId="10191BF7" w14:textId="79FE9D5E" w:rsidR="00F205E8" w:rsidRDefault="00836B82" w:rsidP="00F205E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Created a web app (</w:t>
            </w:r>
            <w:r w:rsidRPr="00032FC4">
              <w:rPr>
                <w:rFonts w:cstheme="minorHAnsi"/>
                <w:b/>
                <w:bCs/>
                <w:i/>
                <w:iCs/>
                <w:u w:val="single"/>
              </w:rPr>
              <w:t>bit.ly/f00d4thought</w:t>
            </w:r>
            <w:r>
              <w:rPr>
                <w:rFonts w:cstheme="minorHAnsi"/>
              </w:rPr>
              <w:t>) that when given a list of ingredients, provides recipes that can be created. Food and lifestyle modifiers can be added so that Vegans, Ketogenic Diets, etc. can be filtered from results.</w:t>
            </w:r>
            <w:r w:rsidR="00032FC4">
              <w:rPr>
                <w:rFonts w:cstheme="minorHAnsi"/>
              </w:rPr>
              <w:t xml:space="preserve"> Technologies Used: </w:t>
            </w:r>
            <w:r w:rsidR="00032FC4">
              <w:rPr>
                <w:rFonts w:cstheme="minorHAnsi"/>
                <w:b/>
                <w:bCs/>
              </w:rPr>
              <w:t>HTML5, CSS3, JS, jQuery, Bootstrap.</w:t>
            </w:r>
          </w:p>
          <w:p w14:paraId="2E5280AA" w14:textId="77777777" w:rsidR="00F205E8" w:rsidRDefault="00F205E8" w:rsidP="00F205E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Designed, managed, and deployed a meetup-style application with three other </w:t>
            </w:r>
            <w:proofErr w:type="spellStart"/>
            <w:r>
              <w:rPr>
                <w:rFonts w:cstheme="minorHAnsi"/>
              </w:rPr>
              <w:t>devs</w:t>
            </w:r>
            <w:proofErr w:type="spellEnd"/>
            <w:r>
              <w:rPr>
                <w:rFonts w:cstheme="minorHAnsi"/>
              </w:rPr>
              <w:t xml:space="preserve"> from the ground up in six days (</w:t>
            </w:r>
            <w:r w:rsidRPr="00032FC4">
              <w:rPr>
                <w:rFonts w:cstheme="minorHAnsi"/>
                <w:b/>
                <w:bCs/>
                <w:i/>
                <w:iCs/>
                <w:u w:val="single"/>
              </w:rPr>
              <w:t>bit.ly/BEACON-</w:t>
            </w:r>
            <w:proofErr w:type="spellStart"/>
            <w:r w:rsidRPr="00032FC4">
              <w:rPr>
                <w:rFonts w:cstheme="minorHAnsi"/>
                <w:b/>
                <w:bCs/>
                <w:i/>
                <w:iCs/>
                <w:u w:val="single"/>
              </w:rPr>
              <w:t>Github</w:t>
            </w:r>
            <w:proofErr w:type="spellEnd"/>
            <w:r>
              <w:rPr>
                <w:rFonts w:cstheme="minorHAnsi"/>
              </w:rPr>
              <w:t xml:space="preserve">) that utilizes personality assessments to help users engage with their counterparts in a more tailored approach, alleviating social anxiety while helping create empathy between users. Technologies Used: </w:t>
            </w:r>
            <w:r w:rsidRPr="00BB789D">
              <w:rPr>
                <w:rFonts w:cstheme="minorHAnsi"/>
                <w:b/>
                <w:bCs/>
              </w:rPr>
              <w:t xml:space="preserve">HTML5, CSS3, JS, jQuery, Bootstrap, Node.js, Handlebars, Moment.js, MySQL, Express, &amp; </w:t>
            </w:r>
            <w:proofErr w:type="spellStart"/>
            <w:r w:rsidRPr="00BB789D">
              <w:rPr>
                <w:rFonts w:cstheme="minorHAnsi"/>
                <w:b/>
                <w:bCs/>
              </w:rPr>
              <w:t>Sequelize</w:t>
            </w:r>
            <w:proofErr w:type="spellEnd"/>
            <w:r>
              <w:rPr>
                <w:rFonts w:cstheme="minorHAnsi"/>
              </w:rPr>
              <w:t>.</w:t>
            </w:r>
          </w:p>
          <w:p w14:paraId="74366046" w14:textId="6F4824AB" w:rsidR="005B0923" w:rsidRDefault="005B0923" w:rsidP="001D0BF1">
            <w:pPr>
              <w:pStyle w:val="Heading3"/>
              <w:contextualSpacing w:val="0"/>
              <w:outlineLvl w:val="2"/>
            </w:pPr>
          </w:p>
          <w:p w14:paraId="3DB3A32A" w14:textId="1B192BED" w:rsidR="008324E4" w:rsidRDefault="008324E4" w:rsidP="001D0BF1">
            <w:pPr>
              <w:pStyle w:val="Heading3"/>
              <w:contextualSpacing w:val="0"/>
              <w:outlineLvl w:val="2"/>
            </w:pPr>
          </w:p>
          <w:p w14:paraId="2FB6E603" w14:textId="16A2BC70" w:rsidR="003F119C" w:rsidRDefault="003F119C" w:rsidP="001D0BF1">
            <w:pPr>
              <w:pStyle w:val="Heading3"/>
              <w:contextualSpacing w:val="0"/>
              <w:outlineLvl w:val="2"/>
            </w:pPr>
          </w:p>
          <w:p w14:paraId="7C23C2C4" w14:textId="02F3CE3F" w:rsidR="003F119C" w:rsidRDefault="003F119C" w:rsidP="001D0BF1">
            <w:pPr>
              <w:pStyle w:val="Heading3"/>
              <w:contextualSpacing w:val="0"/>
              <w:outlineLvl w:val="2"/>
            </w:pPr>
          </w:p>
          <w:p w14:paraId="5E3BEFDF" w14:textId="77777777" w:rsidR="003F119C" w:rsidRDefault="003F119C" w:rsidP="001D0BF1">
            <w:pPr>
              <w:pStyle w:val="Heading3"/>
              <w:contextualSpacing w:val="0"/>
              <w:outlineLvl w:val="2"/>
            </w:pPr>
          </w:p>
          <w:p w14:paraId="0DC9EA01" w14:textId="459F609F" w:rsidR="001D0BF1" w:rsidRPr="00CF1A49" w:rsidRDefault="00DD3FBD" w:rsidP="001D0BF1">
            <w:pPr>
              <w:pStyle w:val="Heading3"/>
              <w:contextualSpacing w:val="0"/>
              <w:outlineLvl w:val="2"/>
            </w:pPr>
            <w:r>
              <w:lastRenderedPageBreak/>
              <w:t>November</w:t>
            </w:r>
            <w:r w:rsidR="00B1718E">
              <w:t xml:space="preserve"> </w:t>
            </w:r>
            <w:r w:rsidR="00B17435">
              <w:t>2018</w:t>
            </w:r>
            <w:r w:rsidR="001D0BF1" w:rsidRPr="00CF1A49">
              <w:t xml:space="preserve"> – </w:t>
            </w:r>
            <w:r>
              <w:t>June</w:t>
            </w:r>
            <w:r w:rsidR="00422A9F">
              <w:t xml:space="preserve"> 2019</w:t>
            </w:r>
            <w:r w:rsidR="00B17435">
              <w:t xml:space="preserve"> </w:t>
            </w:r>
          </w:p>
          <w:p w14:paraId="1622D5FF" w14:textId="4ADE7631" w:rsidR="001D0BF1" w:rsidRPr="00CF1A49" w:rsidRDefault="004B09F1" w:rsidP="001D0BF1">
            <w:pPr>
              <w:pStyle w:val="Heading2"/>
              <w:contextualSpacing w:val="0"/>
              <w:outlineLvl w:val="1"/>
            </w:pPr>
            <w:r>
              <w:t>IT Recruiter</w:t>
            </w:r>
            <w:r w:rsidR="001D0BF1" w:rsidRPr="00CF1A49">
              <w:t xml:space="preserve">, </w:t>
            </w:r>
            <w:r w:rsidR="00045C0F">
              <w:rPr>
                <w:b w:val="0"/>
              </w:rPr>
              <w:t>Ettain Group</w:t>
            </w:r>
            <w:r w:rsidR="00B17435">
              <w:rPr>
                <w:rStyle w:val="SubtleReference"/>
              </w:rPr>
              <w:t xml:space="preserve"> </w:t>
            </w:r>
          </w:p>
          <w:p w14:paraId="4EA154E0" w14:textId="7813A7D0" w:rsidR="002F4399" w:rsidRPr="002F4399" w:rsidRDefault="002F4399" w:rsidP="00DA59C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</w:t>
            </w:r>
            <w:r w:rsidR="000E2676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 xml:space="preserve">relationships in the Charlotte, Dallas, Phoenix, Minneapolis, and San Francisco IT </w:t>
            </w:r>
            <w:r w:rsidRPr="002F4399">
              <w:rPr>
                <w:rFonts w:cstheme="minorHAnsi"/>
              </w:rPr>
              <w:t>communities</w:t>
            </w:r>
            <w:r w:rsidR="00B81513">
              <w:rPr>
                <w:rFonts w:cstheme="minorHAnsi"/>
              </w:rPr>
              <w:t xml:space="preserve">. </w:t>
            </w:r>
          </w:p>
          <w:p w14:paraId="519789A0" w14:textId="2519C0E3" w:rsidR="002F4399" w:rsidRDefault="002F4399" w:rsidP="002F439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F4399">
              <w:rPr>
                <w:rFonts w:cstheme="minorHAnsi"/>
              </w:rPr>
              <w:t>Utilize</w:t>
            </w:r>
            <w:r w:rsidR="000E2676">
              <w:rPr>
                <w:rFonts w:cstheme="minorHAnsi"/>
              </w:rPr>
              <w:t>d</w:t>
            </w:r>
            <w:r w:rsidRPr="002F4399">
              <w:rPr>
                <w:rFonts w:cstheme="minorHAnsi"/>
              </w:rPr>
              <w:t xml:space="preserve"> CRM tool (</w:t>
            </w:r>
            <w:proofErr w:type="spellStart"/>
            <w:r w:rsidRPr="002F4399">
              <w:rPr>
                <w:rFonts w:cstheme="minorHAnsi"/>
              </w:rPr>
              <w:t>eRecruit</w:t>
            </w:r>
            <w:proofErr w:type="spellEnd"/>
            <w:r w:rsidRPr="002F4399">
              <w:rPr>
                <w:rFonts w:cstheme="minorHAnsi"/>
              </w:rPr>
              <w:t>) to track candidates, enter leads, and drive sales</w:t>
            </w:r>
            <w:r w:rsidR="00007031">
              <w:rPr>
                <w:rFonts w:cstheme="minorHAnsi"/>
              </w:rPr>
              <w:t>.</w:t>
            </w:r>
            <w:r w:rsidRPr="002F4399">
              <w:rPr>
                <w:rFonts w:cstheme="minorHAnsi"/>
              </w:rPr>
              <w:t xml:space="preserve"> </w:t>
            </w:r>
          </w:p>
          <w:p w14:paraId="6525F575" w14:textId="100E1374" w:rsidR="002F4399" w:rsidRPr="002F4399" w:rsidRDefault="000719FB" w:rsidP="002F439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Utilize advanced</w:t>
            </w:r>
            <w:r w:rsidR="00B81513">
              <w:rPr>
                <w:rFonts w:cstheme="minorHAnsi"/>
              </w:rPr>
              <w:t xml:space="preserve"> knowledge of</w:t>
            </w:r>
            <w:r>
              <w:rPr>
                <w:rFonts w:cstheme="minorHAnsi"/>
              </w:rPr>
              <w:t xml:space="preserve"> content creation, mass messaging, &amp; LinkedIn branding to connect with top talent.</w:t>
            </w:r>
          </w:p>
          <w:p w14:paraId="42ADEA16" w14:textId="680994B6" w:rsidR="000719FB" w:rsidRDefault="000719FB" w:rsidP="00DA59C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MS Word and MS Excel macros from scratch to help colleagues implement best practices and forecast future earnings in a more streamlined platform.</w:t>
            </w:r>
          </w:p>
          <w:p w14:paraId="088766C2" w14:textId="5F343F25" w:rsidR="000719FB" w:rsidRDefault="000719FB" w:rsidP="00DA59C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</w:t>
            </w:r>
            <w:r w:rsidR="000E2676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alongside Business Analysts, Project Managers, Product Owners, Agile Coaches, Scrum Masters, Technical Writers, and UX Designers, gaining valuable insight into IT.</w:t>
            </w:r>
          </w:p>
          <w:p w14:paraId="044C3748" w14:textId="5D62BE02" w:rsidR="00B81513" w:rsidRDefault="00DD3FBD" w:rsidP="000719F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an</w:t>
            </w:r>
            <w:r w:rsidR="000719FB">
              <w:rPr>
                <w:rFonts w:cstheme="minorHAnsi"/>
              </w:rPr>
              <w:t xml:space="preserve"> understanding of Agile methodology, using the principles therein for personal organization and the continuous implementation of best practices.</w:t>
            </w:r>
          </w:p>
          <w:p w14:paraId="45900EFC" w14:textId="56A8B501" w:rsidR="007E47FA" w:rsidRPr="000719FB" w:rsidRDefault="007E47FA" w:rsidP="000719F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Represented </w:t>
            </w:r>
            <w:proofErr w:type="spellStart"/>
            <w:r>
              <w:rPr>
                <w:rFonts w:cstheme="minorHAnsi"/>
              </w:rPr>
              <w:t>ettain</w:t>
            </w:r>
            <w:proofErr w:type="spellEnd"/>
            <w:r>
              <w:rPr>
                <w:rFonts w:cstheme="minorHAnsi"/>
              </w:rPr>
              <w:t xml:space="preserve"> group at the ai4 Cybersecurity conference in Times Square (</w:t>
            </w:r>
            <w:r w:rsidRPr="007E47FA">
              <w:rPr>
                <w:rFonts w:cstheme="minorHAnsi"/>
                <w:i/>
              </w:rPr>
              <w:t>05/19</w:t>
            </w:r>
            <w:r>
              <w:rPr>
                <w:rFonts w:cstheme="minorHAnsi"/>
              </w:rPr>
              <w:t>).</w:t>
            </w:r>
          </w:p>
        </w:tc>
      </w:tr>
      <w:tr w:rsidR="00B17435" w:rsidRPr="00CF1A49" w14:paraId="370AF48B" w14:textId="77777777" w:rsidTr="00B30901">
        <w:tc>
          <w:tcPr>
            <w:tcW w:w="10080" w:type="dxa"/>
            <w:gridSpan w:val="3"/>
            <w:tcMar>
              <w:top w:w="216" w:type="dxa"/>
            </w:tcMar>
          </w:tcPr>
          <w:p w14:paraId="690CFC58" w14:textId="04D2A61E" w:rsidR="00B17435" w:rsidRPr="00CF1A49" w:rsidRDefault="0055291A" w:rsidP="00B17435">
            <w:pPr>
              <w:pStyle w:val="Heading3"/>
              <w:contextualSpacing w:val="0"/>
              <w:outlineLvl w:val="2"/>
            </w:pPr>
            <w:r>
              <w:lastRenderedPageBreak/>
              <w:t>March</w:t>
            </w:r>
            <w:r w:rsidR="00D848BA">
              <w:t xml:space="preserve"> 2018 – </w:t>
            </w:r>
            <w:r w:rsidR="00DD3FBD">
              <w:t>N</w:t>
            </w:r>
            <w:r w:rsidR="00B1718E">
              <w:t>ovember</w:t>
            </w:r>
            <w:r w:rsidR="00D848BA">
              <w:t xml:space="preserve"> 2018</w:t>
            </w:r>
          </w:p>
          <w:p w14:paraId="3239A432" w14:textId="0251B276" w:rsidR="00B17435" w:rsidRPr="00CF1A49" w:rsidRDefault="00DD3FBD" w:rsidP="00B17435">
            <w:pPr>
              <w:pStyle w:val="Heading2"/>
              <w:contextualSpacing w:val="0"/>
              <w:outlineLvl w:val="1"/>
            </w:pPr>
            <w:r>
              <w:t>Field Underwriter / Financial Advisor</w:t>
            </w:r>
            <w:r w:rsidR="00B17435" w:rsidRPr="00CF1A49">
              <w:t xml:space="preserve">, </w:t>
            </w:r>
            <w:r w:rsidR="00AF5FD4">
              <w:rPr>
                <w:rStyle w:val="SubtleReference"/>
              </w:rPr>
              <w:t>American National</w:t>
            </w:r>
          </w:p>
          <w:p w14:paraId="33119A90" w14:textId="77777777" w:rsidR="007E47FA" w:rsidRDefault="007E47FA" w:rsidP="007E47FA">
            <w:pPr>
              <w:pStyle w:val="ListParagraph"/>
              <w:numPr>
                <w:ilvl w:val="0"/>
                <w:numId w:val="15"/>
              </w:numPr>
            </w:pPr>
            <w:r>
              <w:t>Partnered with business owners to help protect from unforeseen loss/future uncertainty.</w:t>
            </w:r>
          </w:p>
          <w:p w14:paraId="017D6FD6" w14:textId="518B0DCD" w:rsidR="00155816" w:rsidRDefault="00155816" w:rsidP="00155816">
            <w:pPr>
              <w:pStyle w:val="ListParagraph"/>
              <w:numPr>
                <w:ilvl w:val="0"/>
                <w:numId w:val="15"/>
              </w:numPr>
            </w:pPr>
            <w:r>
              <w:t>Served as a liaison between insurance companies and prospective insured.</w:t>
            </w:r>
          </w:p>
          <w:p w14:paraId="58CE7BC6" w14:textId="294E2D19" w:rsidR="002F4399" w:rsidRDefault="002F4399" w:rsidP="002F4399">
            <w:pPr>
              <w:pStyle w:val="ListParagraph"/>
              <w:numPr>
                <w:ilvl w:val="0"/>
                <w:numId w:val="15"/>
              </w:numPr>
            </w:pPr>
            <w:r>
              <w:t>Accessed/modified complex excel spreadsheets that contained business owner leads.</w:t>
            </w:r>
          </w:p>
          <w:p w14:paraId="3724D7C6" w14:textId="2D7D6B4A" w:rsidR="00155816" w:rsidRDefault="00155816" w:rsidP="002F4399">
            <w:pPr>
              <w:pStyle w:val="ListParagraph"/>
              <w:numPr>
                <w:ilvl w:val="0"/>
                <w:numId w:val="15"/>
              </w:numPr>
            </w:pPr>
            <w:r>
              <w:t>Collaborated with other field underwriters and financial advisors on a daily basis.</w:t>
            </w:r>
          </w:p>
          <w:p w14:paraId="457D15B8" w14:textId="6ADE5850" w:rsidR="007E47FA" w:rsidRDefault="007E47FA" w:rsidP="007E47FA">
            <w:pPr>
              <w:pStyle w:val="ListParagraph"/>
              <w:numPr>
                <w:ilvl w:val="0"/>
                <w:numId w:val="15"/>
              </w:numPr>
            </w:pPr>
            <w:r>
              <w:t xml:space="preserve">Sat 100% remote while helping collaborate with the </w:t>
            </w:r>
            <w:r w:rsidR="0042625B">
              <w:t>newly formed</w:t>
            </w:r>
            <w:r>
              <w:t xml:space="preserve"> GBN Financial team.</w:t>
            </w:r>
          </w:p>
          <w:p w14:paraId="02D6D9C9" w14:textId="77777777" w:rsidR="0055291A" w:rsidRDefault="0055291A" w:rsidP="0055291A">
            <w:pPr>
              <w:pStyle w:val="ListParagraph"/>
            </w:pPr>
          </w:p>
          <w:p w14:paraId="31E62761" w14:textId="7FF1BC2D" w:rsidR="0055291A" w:rsidRPr="00CF1A49" w:rsidRDefault="00DD3FBD" w:rsidP="0055291A">
            <w:pPr>
              <w:pStyle w:val="Heading3"/>
              <w:contextualSpacing w:val="0"/>
              <w:outlineLvl w:val="2"/>
            </w:pPr>
            <w:r>
              <w:t>A</w:t>
            </w:r>
            <w:r w:rsidR="0055291A">
              <w:t xml:space="preserve">pril 2017 – </w:t>
            </w:r>
            <w:r>
              <w:t>A</w:t>
            </w:r>
            <w:r w:rsidR="0055291A">
              <w:t>ugust 2018</w:t>
            </w:r>
          </w:p>
          <w:p w14:paraId="65818B01" w14:textId="0DBEE7A7" w:rsidR="0055291A" w:rsidRPr="00585B61" w:rsidRDefault="00C20B2C" w:rsidP="0055291A">
            <w:pPr>
              <w:pStyle w:val="Heading2"/>
              <w:contextualSpacing w:val="0"/>
              <w:outlineLvl w:val="1"/>
              <w:rPr>
                <w:color w:val="747474" w:themeColor="background2" w:themeShade="80"/>
              </w:rPr>
            </w:pPr>
            <w:r>
              <w:t>Digital Marketing Specialist</w:t>
            </w:r>
            <w:r w:rsidR="0055291A" w:rsidRPr="00CF1A49">
              <w:t xml:space="preserve">, </w:t>
            </w:r>
            <w:r w:rsidR="000E2676">
              <w:rPr>
                <w:b w:val="0"/>
                <w:color w:val="747474" w:themeColor="background2" w:themeShade="80"/>
              </w:rPr>
              <w:t>Hendrick</w:t>
            </w:r>
            <w:r w:rsidR="00762DF7">
              <w:rPr>
                <w:b w:val="0"/>
                <w:color w:val="747474" w:themeColor="background2" w:themeShade="80"/>
              </w:rPr>
              <w:t>Cars.com</w:t>
            </w:r>
          </w:p>
          <w:p w14:paraId="7F4311A3" w14:textId="3689C918" w:rsidR="00155816" w:rsidRDefault="000E2676" w:rsidP="00155816">
            <w:pPr>
              <w:pStyle w:val="ListParagraph"/>
              <w:numPr>
                <w:ilvl w:val="0"/>
                <w:numId w:val="15"/>
              </w:numPr>
            </w:pPr>
            <w:r>
              <w:t>Took incoming chats to HendrickCars.com to serve the needs of customers and sell from</w:t>
            </w:r>
            <w:r w:rsidR="00155816">
              <w:t xml:space="preserve"> an inventory of more than 10,000 unique vehicles.</w:t>
            </w:r>
          </w:p>
          <w:p w14:paraId="4B088AD5" w14:textId="77777777" w:rsidR="00155816" w:rsidRDefault="00155816" w:rsidP="00155816">
            <w:pPr>
              <w:pStyle w:val="ListParagraph"/>
              <w:numPr>
                <w:ilvl w:val="0"/>
                <w:numId w:val="15"/>
              </w:numPr>
            </w:pPr>
            <w:r>
              <w:t>Logged customer information daily into CRM software containing 100k+ leads.</w:t>
            </w:r>
          </w:p>
          <w:p w14:paraId="7AE559FE" w14:textId="2F9BC46D" w:rsidR="00155816" w:rsidRDefault="000E2676" w:rsidP="0055291A">
            <w:pPr>
              <w:pStyle w:val="ListParagraph"/>
              <w:numPr>
                <w:ilvl w:val="0"/>
                <w:numId w:val="15"/>
              </w:numPr>
            </w:pPr>
            <w:r>
              <w:t>D</w:t>
            </w:r>
            <w:r w:rsidR="00155816">
              <w:t>eveloped a deep understanding of pain points, buying signs, and personality traits to better tailor my approach to each individual / family.</w:t>
            </w:r>
          </w:p>
          <w:p w14:paraId="11F984C2" w14:textId="0C1BBA8F" w:rsidR="0055291A" w:rsidRDefault="00585B61" w:rsidP="00155816">
            <w:pPr>
              <w:pStyle w:val="ListParagraph"/>
              <w:numPr>
                <w:ilvl w:val="0"/>
                <w:numId w:val="15"/>
              </w:numPr>
            </w:pPr>
            <w:r>
              <w:t>Generated mass email templates used by entire sales team</w:t>
            </w:r>
            <w:r w:rsidR="00007031">
              <w:t>.</w:t>
            </w:r>
          </w:p>
          <w:p w14:paraId="288CA7B8" w14:textId="250CAF80" w:rsidR="002F4399" w:rsidRDefault="00292BDF" w:rsidP="009D20E7">
            <w:pPr>
              <w:pStyle w:val="ListParagraph"/>
              <w:numPr>
                <w:ilvl w:val="0"/>
                <w:numId w:val="15"/>
              </w:numPr>
            </w:pPr>
            <w:r>
              <w:t xml:space="preserve">Played a critical role in </w:t>
            </w:r>
            <w:r w:rsidR="000003F0">
              <w:t>overall sales volume, helping my team at Hendrick Honda</w:t>
            </w:r>
            <w:r>
              <w:t xml:space="preserve"> win</w:t>
            </w:r>
            <w:r w:rsidR="000003F0">
              <w:t xml:space="preserve"> </w:t>
            </w:r>
            <w:r w:rsidR="007E47FA">
              <w:t>the prestigious</w:t>
            </w:r>
            <w:r>
              <w:t xml:space="preserve"> President’s Elite Award 2018</w:t>
            </w:r>
            <w:r w:rsidR="000003F0">
              <w:t xml:space="preserve"> and be crowned Mid-Atlantic Zone Champion</w:t>
            </w:r>
            <w:r w:rsidR="009D20E7">
              <w:t>s.</w:t>
            </w:r>
          </w:p>
        </w:tc>
      </w:tr>
      <w:tr w:rsidR="002F4399" w:rsidRPr="00CF1A49" w14:paraId="694D5649" w14:textId="77777777" w:rsidTr="00B30901">
        <w:trPr>
          <w:gridAfter w:val="2"/>
          <w:wAfter w:w="459" w:type="dxa"/>
          <w:trHeight w:val="20"/>
        </w:trPr>
        <w:tc>
          <w:tcPr>
            <w:tcW w:w="9621" w:type="dxa"/>
            <w:tcMar>
              <w:top w:w="216" w:type="dxa"/>
            </w:tcMar>
          </w:tcPr>
          <w:p w14:paraId="5F195135" w14:textId="77777777" w:rsidR="002F4399" w:rsidRDefault="002F4399" w:rsidP="00B17435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77E945E4A5A64285A39C625EA5CBEBB6"/>
        </w:placeholder>
        <w:temporary/>
        <w:showingPlcHdr/>
        <w15:appearance w15:val="hidden"/>
      </w:sdtPr>
      <w:sdtEndPr/>
      <w:sdtContent>
        <w:p w14:paraId="3A5442E7" w14:textId="77777777" w:rsidR="00DA59AA" w:rsidRPr="00CF1A49" w:rsidRDefault="00DA59AA" w:rsidP="00B30901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5315" w:type="pct"/>
        <w:tblInd w:w="-56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25"/>
      </w:tblGrid>
      <w:tr w:rsidR="001D0BF1" w:rsidRPr="00CF1A49" w14:paraId="5C9ED2E5" w14:textId="77777777" w:rsidTr="00B30901">
        <w:tc>
          <w:tcPr>
            <w:tcW w:w="9925" w:type="dxa"/>
          </w:tcPr>
          <w:p w14:paraId="1BAAEEC5" w14:textId="625B8EE0" w:rsidR="008446C0" w:rsidRPr="008446C0" w:rsidRDefault="008446C0" w:rsidP="008446C0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  <w:r w:rsidRPr="008446C0">
              <w:rPr>
                <w:color w:val="1D824C" w:themeColor="accent1"/>
                <w:sz w:val="26"/>
                <w:szCs w:val="26"/>
              </w:rPr>
              <w:t xml:space="preserve">Full-stack </w:t>
            </w:r>
            <w:r w:rsidR="009E494B">
              <w:rPr>
                <w:color w:val="1D824C" w:themeColor="accent1"/>
                <w:sz w:val="26"/>
                <w:szCs w:val="26"/>
              </w:rPr>
              <w:t>Web Developer</w:t>
            </w:r>
            <w:r>
              <w:rPr>
                <w:color w:val="1D824C" w:themeColor="accent1"/>
                <w:sz w:val="24"/>
              </w:rPr>
              <w:t xml:space="preserve">, </w:t>
            </w:r>
            <w:r w:rsidR="00754522">
              <w:rPr>
                <w:rStyle w:val="SubtleReference"/>
                <w:sz w:val="26"/>
                <w:szCs w:val="26"/>
              </w:rPr>
              <w:t>UNCC</w:t>
            </w:r>
          </w:p>
          <w:p w14:paraId="4E89E88B" w14:textId="2CB2FAC6" w:rsidR="008446C0" w:rsidRDefault="00754522" w:rsidP="008446C0">
            <w:pPr>
              <w:pStyle w:val="Heading3"/>
              <w:contextualSpacing w:val="0"/>
              <w:outlineLvl w:val="2"/>
              <w:rPr>
                <w:i/>
              </w:rPr>
            </w:pPr>
            <w:r>
              <w:rPr>
                <w:i/>
              </w:rPr>
              <w:t>S</w:t>
            </w:r>
            <w:r w:rsidR="008446C0">
              <w:rPr>
                <w:i/>
              </w:rPr>
              <w:t>eptember 2019</w:t>
            </w:r>
          </w:p>
          <w:p w14:paraId="684F0CA3" w14:textId="1F3C4561" w:rsidR="008446C0" w:rsidRDefault="008446C0" w:rsidP="008446C0">
            <w:pPr>
              <w:pStyle w:val="Heading3"/>
              <w:contextualSpacing w:val="0"/>
              <w:outlineLvl w:val="2"/>
              <w:rPr>
                <w:i/>
              </w:rPr>
            </w:pPr>
          </w:p>
          <w:p w14:paraId="567EA25F" w14:textId="14B233E4" w:rsidR="006C780B" w:rsidRPr="008446C0" w:rsidRDefault="00754522" w:rsidP="006C780B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  <w:r>
              <w:rPr>
                <w:color w:val="1D824C" w:themeColor="accent1"/>
                <w:sz w:val="26"/>
                <w:szCs w:val="26"/>
              </w:rPr>
              <w:t>S</w:t>
            </w:r>
            <w:r w:rsidR="006C780B" w:rsidRPr="008446C0">
              <w:rPr>
                <w:color w:val="1D824C" w:themeColor="accent1"/>
                <w:sz w:val="26"/>
                <w:szCs w:val="26"/>
              </w:rPr>
              <w:t xml:space="preserve">ocial </w:t>
            </w:r>
            <w:r>
              <w:rPr>
                <w:color w:val="1D824C" w:themeColor="accent1"/>
                <w:sz w:val="26"/>
                <w:szCs w:val="26"/>
              </w:rPr>
              <w:t>M</w:t>
            </w:r>
            <w:r w:rsidR="006C780B" w:rsidRPr="008446C0">
              <w:rPr>
                <w:color w:val="1D824C" w:themeColor="accent1"/>
                <w:sz w:val="26"/>
                <w:szCs w:val="26"/>
              </w:rPr>
              <w:t xml:space="preserve">edia </w:t>
            </w:r>
            <w:r>
              <w:rPr>
                <w:color w:val="1D824C" w:themeColor="accent1"/>
                <w:sz w:val="26"/>
                <w:szCs w:val="26"/>
              </w:rPr>
              <w:t>M</w:t>
            </w:r>
            <w:r w:rsidR="006C780B" w:rsidRPr="008446C0">
              <w:rPr>
                <w:color w:val="1D824C" w:themeColor="accent1"/>
                <w:sz w:val="26"/>
                <w:szCs w:val="26"/>
              </w:rPr>
              <w:t xml:space="preserve">arketing </w:t>
            </w:r>
            <w:r>
              <w:rPr>
                <w:color w:val="1D824C" w:themeColor="accent1"/>
                <w:sz w:val="26"/>
                <w:szCs w:val="26"/>
              </w:rPr>
              <w:t>C</w:t>
            </w:r>
            <w:r w:rsidR="006C780B" w:rsidRPr="008446C0">
              <w:rPr>
                <w:color w:val="1D824C" w:themeColor="accent1"/>
                <w:sz w:val="26"/>
                <w:szCs w:val="26"/>
              </w:rPr>
              <w:t>ertification</w:t>
            </w:r>
            <w:r w:rsidR="00E62D45">
              <w:rPr>
                <w:color w:val="1D824C" w:themeColor="accent1"/>
                <w:sz w:val="24"/>
              </w:rPr>
              <w:t xml:space="preserve">, </w:t>
            </w:r>
            <w:r w:rsidR="00E62D45">
              <w:rPr>
                <w:rStyle w:val="SubtleReference"/>
                <w:sz w:val="26"/>
                <w:szCs w:val="26"/>
              </w:rPr>
              <w:t>Knowledge society</w:t>
            </w:r>
          </w:p>
          <w:p w14:paraId="663E6337" w14:textId="3D95C5DE" w:rsidR="006C780B" w:rsidRDefault="006C780B" w:rsidP="006C780B">
            <w:pPr>
              <w:pStyle w:val="Heading3"/>
              <w:contextualSpacing w:val="0"/>
              <w:outlineLvl w:val="2"/>
              <w:rPr>
                <w:i/>
              </w:rPr>
            </w:pPr>
            <w:r w:rsidRPr="00585B61">
              <w:rPr>
                <w:i/>
              </w:rPr>
              <w:t>February 201</w:t>
            </w:r>
            <w:r>
              <w:rPr>
                <w:i/>
              </w:rPr>
              <w:t>7</w:t>
            </w:r>
          </w:p>
          <w:p w14:paraId="35D4B7E1" w14:textId="77777777" w:rsidR="006C780B" w:rsidRPr="008446C0" w:rsidRDefault="006C780B" w:rsidP="006C780B">
            <w:pPr>
              <w:pStyle w:val="Heading3"/>
              <w:contextualSpacing w:val="0"/>
              <w:outlineLvl w:val="2"/>
              <w:rPr>
                <w:i/>
              </w:rPr>
            </w:pPr>
          </w:p>
          <w:p w14:paraId="0EAFEC4A" w14:textId="4FA8F0CE" w:rsidR="00D848BA" w:rsidRPr="00CF1A49" w:rsidRDefault="00D848BA" w:rsidP="00D848BA">
            <w:pPr>
              <w:pStyle w:val="Heading2"/>
              <w:contextualSpacing w:val="0"/>
              <w:outlineLvl w:val="1"/>
            </w:pPr>
            <w:r>
              <w:t xml:space="preserve">Bachelor of </w:t>
            </w:r>
            <w:r w:rsidR="00B1718E">
              <w:t>Science</w:t>
            </w:r>
            <w:r w:rsidRPr="00CF1A49">
              <w:t xml:space="preserve">, </w:t>
            </w:r>
            <w:r w:rsidR="00754522">
              <w:rPr>
                <w:rStyle w:val="SubtleReference"/>
              </w:rPr>
              <w:t>App</w:t>
            </w:r>
            <w:r>
              <w:rPr>
                <w:rStyle w:val="SubtleReference"/>
              </w:rPr>
              <w:t xml:space="preserve">alachian </w:t>
            </w:r>
            <w:r w:rsidR="00754522">
              <w:rPr>
                <w:rStyle w:val="SubtleReference"/>
              </w:rPr>
              <w:t>S</w:t>
            </w:r>
            <w:r>
              <w:rPr>
                <w:rStyle w:val="SubtleReference"/>
              </w:rPr>
              <w:t xml:space="preserve">tate </w:t>
            </w:r>
            <w:r w:rsidR="00754522">
              <w:rPr>
                <w:rStyle w:val="SubtleReference"/>
              </w:rPr>
              <w:t>U</w:t>
            </w:r>
            <w:r>
              <w:rPr>
                <w:rStyle w:val="SubtleReference"/>
              </w:rPr>
              <w:t>niversity</w:t>
            </w:r>
          </w:p>
          <w:p w14:paraId="4D97598E" w14:textId="0484BFC3" w:rsidR="001D0BF1" w:rsidRPr="00345D89" w:rsidRDefault="000719FB" w:rsidP="001D0BF1">
            <w:pPr>
              <w:pStyle w:val="Heading3"/>
              <w:contextualSpacing w:val="0"/>
              <w:outlineLvl w:val="2"/>
              <w:rPr>
                <w:b w:val="0"/>
                <w:bCs/>
                <w:i/>
                <w:iCs/>
              </w:rPr>
            </w:pPr>
            <w:r w:rsidRPr="00345D89">
              <w:rPr>
                <w:b w:val="0"/>
                <w:bCs/>
                <w:i/>
                <w:iCs/>
              </w:rPr>
              <w:t xml:space="preserve">Business Management - </w:t>
            </w:r>
            <w:r w:rsidR="00B1718E" w:rsidRPr="00345D89">
              <w:rPr>
                <w:b w:val="0"/>
                <w:bCs/>
                <w:i/>
                <w:iCs/>
              </w:rPr>
              <w:t xml:space="preserve">Entrepreneurship </w:t>
            </w:r>
          </w:p>
          <w:p w14:paraId="179F7D83" w14:textId="2F7226AF" w:rsidR="00795215" w:rsidRPr="006C780B" w:rsidRDefault="00795215" w:rsidP="00DD3FBD">
            <w:pPr>
              <w:pStyle w:val="Heading3"/>
              <w:outlineLvl w:val="2"/>
            </w:pPr>
          </w:p>
        </w:tc>
      </w:tr>
    </w:tbl>
    <w:p w14:paraId="42636124" w14:textId="75B43288" w:rsidR="00B81513" w:rsidRPr="00CF1A49" w:rsidRDefault="00B81513" w:rsidP="00FF043C">
      <w:pPr>
        <w:pStyle w:val="Heading1"/>
        <w:spacing w:before="0"/>
      </w:pPr>
      <w:r>
        <w:lastRenderedPageBreak/>
        <w:t>Volunteer work</w:t>
      </w:r>
    </w:p>
    <w:tbl>
      <w:tblPr>
        <w:tblStyle w:val="TableGrid"/>
        <w:tblW w:w="5315" w:type="pct"/>
        <w:tblInd w:w="-56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25"/>
      </w:tblGrid>
      <w:tr w:rsidR="00B81513" w:rsidRPr="00CF1A49" w14:paraId="68C4CC51" w14:textId="77777777" w:rsidTr="00B30901">
        <w:tc>
          <w:tcPr>
            <w:tcW w:w="9925" w:type="dxa"/>
          </w:tcPr>
          <w:p w14:paraId="79928CC6" w14:textId="06B146A9" w:rsidR="00B81513" w:rsidRPr="00CF1A49" w:rsidRDefault="00754522" w:rsidP="000C283F">
            <w:pPr>
              <w:pStyle w:val="Heading2"/>
              <w:contextualSpacing w:val="0"/>
              <w:outlineLvl w:val="1"/>
            </w:pPr>
            <w:r>
              <w:t>N</w:t>
            </w:r>
            <w:r w:rsidR="00B81513">
              <w:t xml:space="preserve">ew </w:t>
            </w:r>
            <w:r>
              <w:t>L</w:t>
            </w:r>
            <w:r w:rsidR="00B81513">
              <w:t xml:space="preserve">eaf </w:t>
            </w:r>
            <w:r>
              <w:t>F</w:t>
            </w:r>
            <w:r w:rsidR="00B81513">
              <w:t>oundation</w:t>
            </w:r>
            <w:r w:rsidR="00B81513" w:rsidRPr="00CF1A49">
              <w:t xml:space="preserve">, </w:t>
            </w:r>
            <w:r w:rsidR="00B81513">
              <w:rPr>
                <w:rStyle w:val="SubtleReference"/>
              </w:rPr>
              <w:t xml:space="preserve">Charlotte, </w:t>
            </w:r>
            <w:r>
              <w:rPr>
                <w:rStyle w:val="SubtleReference"/>
              </w:rPr>
              <w:t>NC</w:t>
            </w:r>
          </w:p>
          <w:p w14:paraId="062F7AF3" w14:textId="76A49F66" w:rsidR="00B81513" w:rsidRDefault="000719FB" w:rsidP="000C283F">
            <w:pPr>
              <w:pStyle w:val="Heading3"/>
              <w:contextualSpacing w:val="0"/>
              <w:outlineLvl w:val="2"/>
            </w:pPr>
            <w:r w:rsidRPr="0037060E">
              <w:rPr>
                <w:i/>
              </w:rPr>
              <w:t xml:space="preserve">Volunteer </w:t>
            </w:r>
            <w:r w:rsidR="0037060E" w:rsidRPr="0037060E">
              <w:rPr>
                <w:i/>
              </w:rPr>
              <w:t xml:space="preserve">   </w:t>
            </w:r>
            <w:r w:rsidR="0037060E">
              <w:t xml:space="preserve">                                       </w:t>
            </w:r>
            <w:proofErr w:type="gramStart"/>
            <w:r w:rsidR="0037060E">
              <w:t xml:space="preserve">   </w:t>
            </w:r>
            <w:r>
              <w:t>[</w:t>
            </w:r>
            <w:proofErr w:type="gramEnd"/>
            <w:r>
              <w:t>2009-2019]</w:t>
            </w:r>
          </w:p>
          <w:p w14:paraId="668C68DC" w14:textId="77777777" w:rsidR="00B81513" w:rsidRDefault="00B81513" w:rsidP="000C283F">
            <w:pPr>
              <w:pStyle w:val="Heading3"/>
              <w:contextualSpacing w:val="0"/>
              <w:outlineLvl w:val="2"/>
            </w:pPr>
          </w:p>
          <w:p w14:paraId="339F9CAF" w14:textId="355DD67F" w:rsidR="00B81513" w:rsidRPr="00585B61" w:rsidRDefault="00B81513" w:rsidP="000C283F">
            <w:pPr>
              <w:pStyle w:val="Heading3"/>
              <w:contextualSpacing w:val="0"/>
              <w:outlineLvl w:val="2"/>
              <w:rPr>
                <w:color w:val="1D824C" w:themeColor="accent1"/>
                <w:sz w:val="24"/>
              </w:rPr>
            </w:pPr>
            <w:r>
              <w:rPr>
                <w:color w:val="1D824C" w:themeColor="accent1"/>
                <w:sz w:val="24"/>
              </w:rPr>
              <w:t xml:space="preserve">A </w:t>
            </w:r>
            <w:r w:rsidR="00754522">
              <w:rPr>
                <w:color w:val="1D824C" w:themeColor="accent1"/>
                <w:sz w:val="24"/>
              </w:rPr>
              <w:t>B</w:t>
            </w:r>
            <w:r>
              <w:rPr>
                <w:color w:val="1D824C" w:themeColor="accent1"/>
                <w:sz w:val="24"/>
              </w:rPr>
              <w:t xml:space="preserve">etter </w:t>
            </w:r>
            <w:r w:rsidR="00754522">
              <w:rPr>
                <w:color w:val="1D824C" w:themeColor="accent1"/>
                <w:sz w:val="24"/>
              </w:rPr>
              <w:t>W</w:t>
            </w:r>
            <w:r>
              <w:rPr>
                <w:color w:val="1D824C" w:themeColor="accent1"/>
                <w:sz w:val="24"/>
              </w:rPr>
              <w:t xml:space="preserve">orld </w:t>
            </w:r>
            <w:r w:rsidR="00754522">
              <w:rPr>
                <w:color w:val="1D824C" w:themeColor="accent1"/>
                <w:sz w:val="24"/>
              </w:rPr>
              <w:t>A</w:t>
            </w:r>
            <w:r>
              <w:rPr>
                <w:color w:val="1D824C" w:themeColor="accent1"/>
                <w:sz w:val="24"/>
              </w:rPr>
              <w:t>fterschool</w:t>
            </w:r>
            <w:r w:rsidR="00754522">
              <w:rPr>
                <w:color w:val="1D824C" w:themeColor="accent1"/>
                <w:sz w:val="24"/>
              </w:rPr>
              <w:t xml:space="preserve"> P</w:t>
            </w:r>
            <w:r>
              <w:rPr>
                <w:color w:val="1D824C" w:themeColor="accent1"/>
                <w:sz w:val="24"/>
              </w:rPr>
              <w:t>rogram</w:t>
            </w:r>
          </w:p>
          <w:p w14:paraId="06E05FB8" w14:textId="556ADB8E" w:rsidR="00795215" w:rsidRPr="00B30901" w:rsidRDefault="00754522" w:rsidP="00B30901">
            <w:pPr>
              <w:pStyle w:val="Heading3"/>
              <w:contextualSpacing w:val="0"/>
              <w:outlineLvl w:val="2"/>
              <w:rPr>
                <w:i/>
              </w:rPr>
            </w:pPr>
            <w:r>
              <w:rPr>
                <w:i/>
              </w:rPr>
              <w:t>M</w:t>
            </w:r>
            <w:r w:rsidR="00B81513">
              <w:rPr>
                <w:i/>
              </w:rPr>
              <w:t xml:space="preserve">entor / </w:t>
            </w:r>
            <w:r>
              <w:rPr>
                <w:i/>
              </w:rPr>
              <w:t>T</w:t>
            </w:r>
            <w:r w:rsidR="00B81513">
              <w:rPr>
                <w:i/>
              </w:rPr>
              <w:t xml:space="preserve">eacher </w:t>
            </w:r>
            <w:r w:rsidR="0037060E">
              <w:rPr>
                <w:i/>
              </w:rPr>
              <w:t xml:space="preserve">                           </w:t>
            </w:r>
            <w:proofErr w:type="gramStart"/>
            <w:r w:rsidR="0037060E">
              <w:rPr>
                <w:i/>
              </w:rPr>
              <w:t xml:space="preserve">   </w:t>
            </w:r>
            <w:r w:rsidR="000719FB" w:rsidRPr="0037060E">
              <w:t>[</w:t>
            </w:r>
            <w:proofErr w:type="gramEnd"/>
            <w:r w:rsidR="000719FB" w:rsidRPr="0037060E">
              <w:t>2009-2013]</w:t>
            </w:r>
          </w:p>
        </w:tc>
      </w:tr>
    </w:tbl>
    <w:p w14:paraId="3E6519BA" w14:textId="1C52395C" w:rsidR="00DA6013" w:rsidRPr="00B64A20" w:rsidRDefault="00DA6013" w:rsidP="00D848BA">
      <w:pPr>
        <w:rPr>
          <w:i/>
          <w:sz w:val="20"/>
        </w:rPr>
      </w:pPr>
    </w:p>
    <w:sectPr w:rsidR="00DA6013" w:rsidRPr="00B64A20" w:rsidSect="00345D89">
      <w:footerReference w:type="default" r:id="rId10"/>
      <w:headerReference w:type="first" r:id="rId11"/>
      <w:pgSz w:w="12240" w:h="15840" w:code="1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2E0AB" w14:textId="77777777" w:rsidR="00284D88" w:rsidRDefault="00284D88" w:rsidP="0068194B">
      <w:r>
        <w:separator/>
      </w:r>
    </w:p>
    <w:p w14:paraId="7FC1E6FE" w14:textId="77777777" w:rsidR="00284D88" w:rsidRDefault="00284D88"/>
    <w:p w14:paraId="4CC7AD89" w14:textId="77777777" w:rsidR="00284D88" w:rsidRDefault="00284D88"/>
  </w:endnote>
  <w:endnote w:type="continuationSeparator" w:id="0">
    <w:p w14:paraId="32DF30B0" w14:textId="77777777" w:rsidR="00284D88" w:rsidRDefault="00284D88" w:rsidP="0068194B">
      <w:r>
        <w:continuationSeparator/>
      </w:r>
    </w:p>
    <w:p w14:paraId="375B9CBD" w14:textId="77777777" w:rsidR="00284D88" w:rsidRDefault="00284D88"/>
    <w:p w14:paraId="5098DF78" w14:textId="77777777" w:rsidR="00284D88" w:rsidRDefault="00284D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992F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70EBD" w14:textId="77777777" w:rsidR="00284D88" w:rsidRDefault="00284D88" w:rsidP="0068194B">
      <w:r>
        <w:separator/>
      </w:r>
    </w:p>
    <w:p w14:paraId="4DED322A" w14:textId="77777777" w:rsidR="00284D88" w:rsidRDefault="00284D88"/>
    <w:p w14:paraId="1FAA565E" w14:textId="77777777" w:rsidR="00284D88" w:rsidRDefault="00284D88"/>
  </w:footnote>
  <w:footnote w:type="continuationSeparator" w:id="0">
    <w:p w14:paraId="38473BE6" w14:textId="77777777" w:rsidR="00284D88" w:rsidRDefault="00284D88" w:rsidP="0068194B">
      <w:r>
        <w:continuationSeparator/>
      </w:r>
    </w:p>
    <w:p w14:paraId="1FD1B2C2" w14:textId="77777777" w:rsidR="00284D88" w:rsidRDefault="00284D88"/>
    <w:p w14:paraId="4AC38BE6" w14:textId="77777777" w:rsidR="00284D88" w:rsidRDefault="00284D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19F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AE889A" wp14:editId="5CBB542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032302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057F0B"/>
    <w:multiLevelType w:val="hybridMultilevel"/>
    <w:tmpl w:val="5944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1433AE0"/>
    <w:multiLevelType w:val="hybridMultilevel"/>
    <w:tmpl w:val="BD7E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7415D"/>
    <w:multiLevelType w:val="hybridMultilevel"/>
    <w:tmpl w:val="C25A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2E27AB"/>
    <w:multiLevelType w:val="hybridMultilevel"/>
    <w:tmpl w:val="12A2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38F4E4F"/>
    <w:multiLevelType w:val="hybridMultilevel"/>
    <w:tmpl w:val="E704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82D9D"/>
    <w:multiLevelType w:val="hybridMultilevel"/>
    <w:tmpl w:val="495A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97C66"/>
    <w:multiLevelType w:val="hybridMultilevel"/>
    <w:tmpl w:val="58F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C7586"/>
    <w:multiLevelType w:val="hybridMultilevel"/>
    <w:tmpl w:val="CC7A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7"/>
  </w:num>
  <w:num w:numId="16">
    <w:abstractNumId w:val="15"/>
  </w:num>
  <w:num w:numId="17">
    <w:abstractNumId w:val="12"/>
  </w:num>
  <w:num w:numId="18">
    <w:abstractNumId w:val="13"/>
  </w:num>
  <w:num w:numId="19">
    <w:abstractNumId w:val="18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58"/>
    <w:rsid w:val="000001EF"/>
    <w:rsid w:val="000003F0"/>
    <w:rsid w:val="00007031"/>
    <w:rsid w:val="00007322"/>
    <w:rsid w:val="00007728"/>
    <w:rsid w:val="000206F5"/>
    <w:rsid w:val="00024584"/>
    <w:rsid w:val="00024730"/>
    <w:rsid w:val="00032FC4"/>
    <w:rsid w:val="00042A1F"/>
    <w:rsid w:val="00045C0F"/>
    <w:rsid w:val="00055E95"/>
    <w:rsid w:val="00057CF6"/>
    <w:rsid w:val="0007021F"/>
    <w:rsid w:val="000719FB"/>
    <w:rsid w:val="000A3F6D"/>
    <w:rsid w:val="000B2BA5"/>
    <w:rsid w:val="000B4A8F"/>
    <w:rsid w:val="000E2676"/>
    <w:rsid w:val="000E2F58"/>
    <w:rsid w:val="000F2F8C"/>
    <w:rsid w:val="000F581A"/>
    <w:rsid w:val="0010006E"/>
    <w:rsid w:val="001045A8"/>
    <w:rsid w:val="00114A91"/>
    <w:rsid w:val="001427E1"/>
    <w:rsid w:val="0014642C"/>
    <w:rsid w:val="00155816"/>
    <w:rsid w:val="00156515"/>
    <w:rsid w:val="00163668"/>
    <w:rsid w:val="00171566"/>
    <w:rsid w:val="00174676"/>
    <w:rsid w:val="001755A8"/>
    <w:rsid w:val="00184014"/>
    <w:rsid w:val="001868B8"/>
    <w:rsid w:val="00192008"/>
    <w:rsid w:val="0019719C"/>
    <w:rsid w:val="001B011B"/>
    <w:rsid w:val="001B096D"/>
    <w:rsid w:val="001C0E68"/>
    <w:rsid w:val="001C4B6F"/>
    <w:rsid w:val="001C7E87"/>
    <w:rsid w:val="001D0BF1"/>
    <w:rsid w:val="001E3120"/>
    <w:rsid w:val="001E7E0C"/>
    <w:rsid w:val="001F0BB0"/>
    <w:rsid w:val="001F4E6D"/>
    <w:rsid w:val="001F6140"/>
    <w:rsid w:val="00200C62"/>
    <w:rsid w:val="00203573"/>
    <w:rsid w:val="0020597D"/>
    <w:rsid w:val="00213B4C"/>
    <w:rsid w:val="00216E27"/>
    <w:rsid w:val="002253B0"/>
    <w:rsid w:val="00236D54"/>
    <w:rsid w:val="00240399"/>
    <w:rsid w:val="00241D8C"/>
    <w:rsid w:val="00241FDB"/>
    <w:rsid w:val="0024720C"/>
    <w:rsid w:val="002617AE"/>
    <w:rsid w:val="002638D0"/>
    <w:rsid w:val="002647D3"/>
    <w:rsid w:val="00273174"/>
    <w:rsid w:val="00275EAE"/>
    <w:rsid w:val="00284D88"/>
    <w:rsid w:val="00292BDF"/>
    <w:rsid w:val="00294998"/>
    <w:rsid w:val="00297F18"/>
    <w:rsid w:val="002A1945"/>
    <w:rsid w:val="002B1302"/>
    <w:rsid w:val="002B2958"/>
    <w:rsid w:val="002B3FC8"/>
    <w:rsid w:val="002B6AE3"/>
    <w:rsid w:val="002D23C5"/>
    <w:rsid w:val="002D6137"/>
    <w:rsid w:val="002E7E61"/>
    <w:rsid w:val="002F05E5"/>
    <w:rsid w:val="002F254D"/>
    <w:rsid w:val="002F30E4"/>
    <w:rsid w:val="002F4399"/>
    <w:rsid w:val="00307140"/>
    <w:rsid w:val="00316DFF"/>
    <w:rsid w:val="00322871"/>
    <w:rsid w:val="00325B57"/>
    <w:rsid w:val="00336056"/>
    <w:rsid w:val="00345D89"/>
    <w:rsid w:val="00350728"/>
    <w:rsid w:val="003544E1"/>
    <w:rsid w:val="00366398"/>
    <w:rsid w:val="0037060E"/>
    <w:rsid w:val="003A0632"/>
    <w:rsid w:val="003A1391"/>
    <w:rsid w:val="003A30E5"/>
    <w:rsid w:val="003A441A"/>
    <w:rsid w:val="003A6ADF"/>
    <w:rsid w:val="003B5928"/>
    <w:rsid w:val="003D380F"/>
    <w:rsid w:val="003D5236"/>
    <w:rsid w:val="003E160D"/>
    <w:rsid w:val="003F119C"/>
    <w:rsid w:val="003F1D5F"/>
    <w:rsid w:val="003F553A"/>
    <w:rsid w:val="00405128"/>
    <w:rsid w:val="00406CFF"/>
    <w:rsid w:val="00416B25"/>
    <w:rsid w:val="00420592"/>
    <w:rsid w:val="0042201E"/>
    <w:rsid w:val="00422A9F"/>
    <w:rsid w:val="0042625B"/>
    <w:rsid w:val="004319E0"/>
    <w:rsid w:val="00432A25"/>
    <w:rsid w:val="00437E8C"/>
    <w:rsid w:val="00440225"/>
    <w:rsid w:val="0046165D"/>
    <w:rsid w:val="004638AB"/>
    <w:rsid w:val="004726BC"/>
    <w:rsid w:val="00474105"/>
    <w:rsid w:val="0047648E"/>
    <w:rsid w:val="00480E6E"/>
    <w:rsid w:val="00486277"/>
    <w:rsid w:val="00494CF6"/>
    <w:rsid w:val="00495F8D"/>
    <w:rsid w:val="004A1FAE"/>
    <w:rsid w:val="004A32FF"/>
    <w:rsid w:val="004B06EB"/>
    <w:rsid w:val="004B09F1"/>
    <w:rsid w:val="004B6AD0"/>
    <w:rsid w:val="004C2D5D"/>
    <w:rsid w:val="004C33E1"/>
    <w:rsid w:val="004C5ED1"/>
    <w:rsid w:val="004D62CA"/>
    <w:rsid w:val="004E01EB"/>
    <w:rsid w:val="004E2794"/>
    <w:rsid w:val="004F0CDC"/>
    <w:rsid w:val="00510392"/>
    <w:rsid w:val="00513E2A"/>
    <w:rsid w:val="00540741"/>
    <w:rsid w:val="005516E5"/>
    <w:rsid w:val="0055291A"/>
    <w:rsid w:val="005536D1"/>
    <w:rsid w:val="0055526D"/>
    <w:rsid w:val="00566A35"/>
    <w:rsid w:val="0056701E"/>
    <w:rsid w:val="005740D7"/>
    <w:rsid w:val="00585B61"/>
    <w:rsid w:val="0059664D"/>
    <w:rsid w:val="005A0F26"/>
    <w:rsid w:val="005A1B10"/>
    <w:rsid w:val="005A6850"/>
    <w:rsid w:val="005B0923"/>
    <w:rsid w:val="005B1B1B"/>
    <w:rsid w:val="005B35C5"/>
    <w:rsid w:val="005C5932"/>
    <w:rsid w:val="005D3CA7"/>
    <w:rsid w:val="005D4CC1"/>
    <w:rsid w:val="005E6C0E"/>
    <w:rsid w:val="005F4B91"/>
    <w:rsid w:val="005F4F17"/>
    <w:rsid w:val="005F55D2"/>
    <w:rsid w:val="005F7110"/>
    <w:rsid w:val="0062312F"/>
    <w:rsid w:val="00625F2C"/>
    <w:rsid w:val="006618E9"/>
    <w:rsid w:val="00662D21"/>
    <w:rsid w:val="0068194B"/>
    <w:rsid w:val="0069157A"/>
    <w:rsid w:val="00692703"/>
    <w:rsid w:val="006A1962"/>
    <w:rsid w:val="006B5D48"/>
    <w:rsid w:val="006B7D7B"/>
    <w:rsid w:val="006C1A5E"/>
    <w:rsid w:val="006C780B"/>
    <w:rsid w:val="006E1507"/>
    <w:rsid w:val="00712D8B"/>
    <w:rsid w:val="007273B7"/>
    <w:rsid w:val="00733E0A"/>
    <w:rsid w:val="00735EEF"/>
    <w:rsid w:val="00737D95"/>
    <w:rsid w:val="0074403D"/>
    <w:rsid w:val="00746D44"/>
    <w:rsid w:val="007538DC"/>
    <w:rsid w:val="00754522"/>
    <w:rsid w:val="00757803"/>
    <w:rsid w:val="00762DF7"/>
    <w:rsid w:val="00781E28"/>
    <w:rsid w:val="00786FF4"/>
    <w:rsid w:val="0079206B"/>
    <w:rsid w:val="00795215"/>
    <w:rsid w:val="00796076"/>
    <w:rsid w:val="007C0566"/>
    <w:rsid w:val="007C606B"/>
    <w:rsid w:val="007E47FA"/>
    <w:rsid w:val="007E6A61"/>
    <w:rsid w:val="007F3A39"/>
    <w:rsid w:val="007F4298"/>
    <w:rsid w:val="00800F9C"/>
    <w:rsid w:val="00801140"/>
    <w:rsid w:val="00803404"/>
    <w:rsid w:val="00804332"/>
    <w:rsid w:val="00815DF8"/>
    <w:rsid w:val="00820122"/>
    <w:rsid w:val="00820DEB"/>
    <w:rsid w:val="008324E4"/>
    <w:rsid w:val="0083456E"/>
    <w:rsid w:val="00834955"/>
    <w:rsid w:val="00836B82"/>
    <w:rsid w:val="00841C87"/>
    <w:rsid w:val="00842783"/>
    <w:rsid w:val="008446C0"/>
    <w:rsid w:val="00847A8A"/>
    <w:rsid w:val="00855B59"/>
    <w:rsid w:val="00860461"/>
    <w:rsid w:val="0086487C"/>
    <w:rsid w:val="00866B51"/>
    <w:rsid w:val="00870B20"/>
    <w:rsid w:val="00875B19"/>
    <w:rsid w:val="008829F8"/>
    <w:rsid w:val="00885897"/>
    <w:rsid w:val="00885AEA"/>
    <w:rsid w:val="008A6538"/>
    <w:rsid w:val="008C6CF9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4761"/>
    <w:rsid w:val="0098506E"/>
    <w:rsid w:val="009A44CE"/>
    <w:rsid w:val="009A5AFD"/>
    <w:rsid w:val="009C4DFC"/>
    <w:rsid w:val="009D20E7"/>
    <w:rsid w:val="009D44F8"/>
    <w:rsid w:val="009E3160"/>
    <w:rsid w:val="009E494B"/>
    <w:rsid w:val="009F220C"/>
    <w:rsid w:val="009F3B05"/>
    <w:rsid w:val="009F4931"/>
    <w:rsid w:val="009F7DBF"/>
    <w:rsid w:val="00A14534"/>
    <w:rsid w:val="00A16DAA"/>
    <w:rsid w:val="00A17C3C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4DAE"/>
    <w:rsid w:val="00AB32F8"/>
    <w:rsid w:val="00AB610B"/>
    <w:rsid w:val="00AD360E"/>
    <w:rsid w:val="00AD40FB"/>
    <w:rsid w:val="00AD782D"/>
    <w:rsid w:val="00AE7650"/>
    <w:rsid w:val="00AF0C81"/>
    <w:rsid w:val="00AF5FD4"/>
    <w:rsid w:val="00B07583"/>
    <w:rsid w:val="00B10EBE"/>
    <w:rsid w:val="00B1718E"/>
    <w:rsid w:val="00B17435"/>
    <w:rsid w:val="00B236F1"/>
    <w:rsid w:val="00B30901"/>
    <w:rsid w:val="00B50F99"/>
    <w:rsid w:val="00B51D1B"/>
    <w:rsid w:val="00B540F4"/>
    <w:rsid w:val="00B60FD0"/>
    <w:rsid w:val="00B622DF"/>
    <w:rsid w:val="00B6332A"/>
    <w:rsid w:val="00B64A20"/>
    <w:rsid w:val="00B81513"/>
    <w:rsid w:val="00B81760"/>
    <w:rsid w:val="00B8494C"/>
    <w:rsid w:val="00BA1546"/>
    <w:rsid w:val="00BB4E51"/>
    <w:rsid w:val="00BB789D"/>
    <w:rsid w:val="00BC3F83"/>
    <w:rsid w:val="00BD431F"/>
    <w:rsid w:val="00BE423E"/>
    <w:rsid w:val="00BF61AC"/>
    <w:rsid w:val="00C20B2C"/>
    <w:rsid w:val="00C47FA6"/>
    <w:rsid w:val="00C54CDB"/>
    <w:rsid w:val="00C56FD1"/>
    <w:rsid w:val="00C57FC6"/>
    <w:rsid w:val="00C66A7D"/>
    <w:rsid w:val="00C7162F"/>
    <w:rsid w:val="00C779DA"/>
    <w:rsid w:val="00C814F7"/>
    <w:rsid w:val="00C81769"/>
    <w:rsid w:val="00C96E59"/>
    <w:rsid w:val="00CA2B4D"/>
    <w:rsid w:val="00CA4B4D"/>
    <w:rsid w:val="00CB0CE6"/>
    <w:rsid w:val="00CB35C3"/>
    <w:rsid w:val="00CC1436"/>
    <w:rsid w:val="00CD323D"/>
    <w:rsid w:val="00CE4030"/>
    <w:rsid w:val="00CE64B3"/>
    <w:rsid w:val="00CF1A49"/>
    <w:rsid w:val="00CF4EA2"/>
    <w:rsid w:val="00CF5D7E"/>
    <w:rsid w:val="00D047FB"/>
    <w:rsid w:val="00D0630C"/>
    <w:rsid w:val="00D17337"/>
    <w:rsid w:val="00D243A9"/>
    <w:rsid w:val="00D305E5"/>
    <w:rsid w:val="00D37CD3"/>
    <w:rsid w:val="00D66A52"/>
    <w:rsid w:val="00D66EFA"/>
    <w:rsid w:val="00D72A2D"/>
    <w:rsid w:val="00D848BA"/>
    <w:rsid w:val="00D94198"/>
    <w:rsid w:val="00D9521A"/>
    <w:rsid w:val="00DA3914"/>
    <w:rsid w:val="00DA59AA"/>
    <w:rsid w:val="00DA59C2"/>
    <w:rsid w:val="00DA6013"/>
    <w:rsid w:val="00DB3A26"/>
    <w:rsid w:val="00DB6915"/>
    <w:rsid w:val="00DB7E1E"/>
    <w:rsid w:val="00DC1B78"/>
    <w:rsid w:val="00DC2A2F"/>
    <w:rsid w:val="00DC600B"/>
    <w:rsid w:val="00DD3FBD"/>
    <w:rsid w:val="00DE0FAA"/>
    <w:rsid w:val="00DE136D"/>
    <w:rsid w:val="00DE6534"/>
    <w:rsid w:val="00DF3FAD"/>
    <w:rsid w:val="00DF4D6C"/>
    <w:rsid w:val="00DF6EFC"/>
    <w:rsid w:val="00DF7E98"/>
    <w:rsid w:val="00E01923"/>
    <w:rsid w:val="00E14498"/>
    <w:rsid w:val="00E2102B"/>
    <w:rsid w:val="00E2397A"/>
    <w:rsid w:val="00E254DB"/>
    <w:rsid w:val="00E300FC"/>
    <w:rsid w:val="00E362DB"/>
    <w:rsid w:val="00E5632B"/>
    <w:rsid w:val="00E62D45"/>
    <w:rsid w:val="00E70240"/>
    <w:rsid w:val="00E71E6B"/>
    <w:rsid w:val="00E81CC5"/>
    <w:rsid w:val="00E854C1"/>
    <w:rsid w:val="00E85A87"/>
    <w:rsid w:val="00E85B4A"/>
    <w:rsid w:val="00E9528E"/>
    <w:rsid w:val="00EA5099"/>
    <w:rsid w:val="00EC1351"/>
    <w:rsid w:val="00EC4CBF"/>
    <w:rsid w:val="00EC6888"/>
    <w:rsid w:val="00ED69D0"/>
    <w:rsid w:val="00EE2CA8"/>
    <w:rsid w:val="00EF010C"/>
    <w:rsid w:val="00EF17E8"/>
    <w:rsid w:val="00EF2D49"/>
    <w:rsid w:val="00EF51D9"/>
    <w:rsid w:val="00F130DD"/>
    <w:rsid w:val="00F205E8"/>
    <w:rsid w:val="00F24884"/>
    <w:rsid w:val="00F475DB"/>
    <w:rsid w:val="00F476C4"/>
    <w:rsid w:val="00F61DF9"/>
    <w:rsid w:val="00F62B98"/>
    <w:rsid w:val="00F81960"/>
    <w:rsid w:val="00F8769D"/>
    <w:rsid w:val="00F9350C"/>
    <w:rsid w:val="00F94EB5"/>
    <w:rsid w:val="00F9624D"/>
    <w:rsid w:val="00FB31C1"/>
    <w:rsid w:val="00FB58F2"/>
    <w:rsid w:val="00FC07E0"/>
    <w:rsid w:val="00FC5177"/>
    <w:rsid w:val="00FC6AEA"/>
    <w:rsid w:val="00FC72D6"/>
    <w:rsid w:val="00FD3D13"/>
    <w:rsid w:val="00FE55A2"/>
    <w:rsid w:val="00FF043C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A3318"/>
  <w15:chartTrackingRefBased/>
  <w15:docId w15:val="{01D3AF86-D6AB-43BD-B131-E05F385E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E2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gennings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matt@m3digital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genning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G0662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2BEDCD614DD4070ADEC66BDAE98A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8E01B-B737-4DF0-A413-D57FC54CFF7F}"/>
      </w:docPartPr>
      <w:docPartBody>
        <w:p w:rsidR="00840423" w:rsidRDefault="00FF6E79">
          <w:pPr>
            <w:pStyle w:val="42BEDCD614DD4070ADEC66BDAE98A7E6"/>
          </w:pPr>
          <w:r w:rsidRPr="00CF1A49">
            <w:t>·</w:t>
          </w:r>
        </w:p>
      </w:docPartBody>
    </w:docPart>
    <w:docPart>
      <w:docPartPr>
        <w:name w:val="C102F4F004E44A268EDADD348B942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561D4-E1E7-458A-851A-F22948E26F54}"/>
      </w:docPartPr>
      <w:docPartBody>
        <w:p w:rsidR="00840423" w:rsidRDefault="00FF6E79">
          <w:pPr>
            <w:pStyle w:val="C102F4F004E44A268EDADD348B942A0F"/>
          </w:pPr>
          <w:r w:rsidRPr="00CF1A49">
            <w:t>·</w:t>
          </w:r>
        </w:p>
      </w:docPartBody>
    </w:docPart>
    <w:docPart>
      <w:docPartPr>
        <w:name w:val="FE5A99D1009E4128AF8684F3BD217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1C8D3-CAB8-4181-B612-8E8BE85C9DF7}"/>
      </w:docPartPr>
      <w:docPartBody>
        <w:p w:rsidR="00840423" w:rsidRDefault="00FF6E79">
          <w:pPr>
            <w:pStyle w:val="FE5A99D1009E4128AF8684F3BD21772B"/>
          </w:pPr>
          <w:r w:rsidRPr="00CF1A49">
            <w:t>Experience</w:t>
          </w:r>
        </w:p>
      </w:docPartBody>
    </w:docPart>
    <w:docPart>
      <w:docPartPr>
        <w:name w:val="77E945E4A5A64285A39C625EA5CBE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D807E-0E8B-4607-9663-B290AC7007D2}"/>
      </w:docPartPr>
      <w:docPartBody>
        <w:p w:rsidR="00840423" w:rsidRDefault="00FF6E79">
          <w:pPr>
            <w:pStyle w:val="77E945E4A5A64285A39C625EA5CBEBB6"/>
          </w:pPr>
          <w:r w:rsidRPr="00CF1A49">
            <w:t>Education</w:t>
          </w:r>
        </w:p>
      </w:docPartBody>
    </w:docPart>
    <w:docPart>
      <w:docPartPr>
        <w:name w:val="129C8356E00E8848AA544C1EAB381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E1F80-004F-4540-A09C-29DF456726CA}"/>
      </w:docPartPr>
      <w:docPartBody>
        <w:p w:rsidR="001422BE" w:rsidRDefault="00487B44" w:rsidP="00487B44">
          <w:pPr>
            <w:pStyle w:val="129C8356E00E8848AA544C1EAB38133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79"/>
    <w:rsid w:val="00027CA8"/>
    <w:rsid w:val="0003421E"/>
    <w:rsid w:val="000F2691"/>
    <w:rsid w:val="001422BE"/>
    <w:rsid w:val="001A1457"/>
    <w:rsid w:val="0021637A"/>
    <w:rsid w:val="00286EE7"/>
    <w:rsid w:val="00354B0F"/>
    <w:rsid w:val="00376E42"/>
    <w:rsid w:val="003D0816"/>
    <w:rsid w:val="00400F06"/>
    <w:rsid w:val="00454347"/>
    <w:rsid w:val="00470A39"/>
    <w:rsid w:val="00487B44"/>
    <w:rsid w:val="005168A3"/>
    <w:rsid w:val="005F6C75"/>
    <w:rsid w:val="006C4B96"/>
    <w:rsid w:val="006D73CE"/>
    <w:rsid w:val="00784822"/>
    <w:rsid w:val="0080365B"/>
    <w:rsid w:val="00840423"/>
    <w:rsid w:val="008E7C25"/>
    <w:rsid w:val="00931D5A"/>
    <w:rsid w:val="00950C32"/>
    <w:rsid w:val="009A530D"/>
    <w:rsid w:val="009C4677"/>
    <w:rsid w:val="009D1FCC"/>
    <w:rsid w:val="009D219D"/>
    <w:rsid w:val="00A80C49"/>
    <w:rsid w:val="00B10E1E"/>
    <w:rsid w:val="00B12EA4"/>
    <w:rsid w:val="00B62AC3"/>
    <w:rsid w:val="00C10CC1"/>
    <w:rsid w:val="00D62063"/>
    <w:rsid w:val="00D677C9"/>
    <w:rsid w:val="00FC270D"/>
    <w:rsid w:val="00FE22C9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8655A26D74C3AA6F1E8F748A7E575">
    <w:name w:val="E5E8655A26D74C3AA6F1E8F748A7E57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B07B64828324D06824B055FFC164BC9">
    <w:name w:val="0B07B64828324D06824B055FFC164BC9"/>
  </w:style>
  <w:style w:type="paragraph" w:customStyle="1" w:styleId="1AA1B3A91F374E1695FC27DB4481EB11">
    <w:name w:val="1AA1B3A91F374E1695FC27DB4481EB11"/>
  </w:style>
  <w:style w:type="paragraph" w:customStyle="1" w:styleId="42BEDCD614DD4070ADEC66BDAE98A7E6">
    <w:name w:val="42BEDCD614DD4070ADEC66BDAE98A7E6"/>
  </w:style>
  <w:style w:type="paragraph" w:customStyle="1" w:styleId="A2A5D1D64B1C4712B6C0D4481AF77C8F">
    <w:name w:val="A2A5D1D64B1C4712B6C0D4481AF77C8F"/>
  </w:style>
  <w:style w:type="paragraph" w:customStyle="1" w:styleId="F1ACCEBB082D480187310689FEF9E55C">
    <w:name w:val="F1ACCEBB082D480187310689FEF9E55C"/>
  </w:style>
  <w:style w:type="paragraph" w:customStyle="1" w:styleId="C102F4F004E44A268EDADD348B942A0F">
    <w:name w:val="C102F4F004E44A268EDADD348B942A0F"/>
  </w:style>
  <w:style w:type="paragraph" w:customStyle="1" w:styleId="8E926CDF29294C64B58FAFAD821DD48D">
    <w:name w:val="8E926CDF29294C64B58FAFAD821DD48D"/>
  </w:style>
  <w:style w:type="paragraph" w:customStyle="1" w:styleId="6BA12EEE07644F5D9A36F0E4B678E124">
    <w:name w:val="6BA12EEE07644F5D9A36F0E4B678E124"/>
  </w:style>
  <w:style w:type="paragraph" w:customStyle="1" w:styleId="A605274356054B3DB279CA0C44C12EF1">
    <w:name w:val="A605274356054B3DB279CA0C44C12EF1"/>
  </w:style>
  <w:style w:type="paragraph" w:customStyle="1" w:styleId="B197C76C7440474E84D2C41BC0F82097">
    <w:name w:val="B197C76C7440474E84D2C41BC0F82097"/>
  </w:style>
  <w:style w:type="paragraph" w:customStyle="1" w:styleId="FE5A99D1009E4128AF8684F3BD21772B">
    <w:name w:val="FE5A99D1009E4128AF8684F3BD21772B"/>
  </w:style>
  <w:style w:type="paragraph" w:customStyle="1" w:styleId="04043ED913AE42C28567EA69BE4BE3C6">
    <w:name w:val="04043ED913AE42C28567EA69BE4BE3C6"/>
  </w:style>
  <w:style w:type="paragraph" w:customStyle="1" w:styleId="D46D1ACEBBC745038226BC2CA20F3278">
    <w:name w:val="D46D1ACEBBC745038226BC2CA20F3278"/>
  </w:style>
  <w:style w:type="paragraph" w:customStyle="1" w:styleId="F94562EBC50349CBA0982DD942086A01">
    <w:name w:val="F94562EBC50349CBA0982DD942086A01"/>
  </w:style>
  <w:style w:type="character" w:styleId="SubtleReference">
    <w:name w:val="Subtle Reference"/>
    <w:basedOn w:val="DefaultParagraphFont"/>
    <w:uiPriority w:val="10"/>
    <w:qFormat/>
    <w:rsid w:val="00FF6E79"/>
    <w:rPr>
      <w:b/>
      <w:caps w:val="0"/>
      <w:smallCaps/>
      <w:color w:val="595959" w:themeColor="text1" w:themeTint="A6"/>
    </w:rPr>
  </w:style>
  <w:style w:type="paragraph" w:customStyle="1" w:styleId="B2ED5D36C46D44F89DFF8DAE7D8BBBE8">
    <w:name w:val="B2ED5D36C46D44F89DFF8DAE7D8BBBE8"/>
  </w:style>
  <w:style w:type="paragraph" w:customStyle="1" w:styleId="49A3AEB791B345E2BAFAF063E9A38064">
    <w:name w:val="49A3AEB791B345E2BAFAF063E9A38064"/>
  </w:style>
  <w:style w:type="paragraph" w:customStyle="1" w:styleId="33DB5FA93C1E415B843E7AAE6777B03E">
    <w:name w:val="33DB5FA93C1E415B843E7AAE6777B03E"/>
  </w:style>
  <w:style w:type="paragraph" w:customStyle="1" w:styleId="98360C9B4D6747BF8253C05CECE1EF68">
    <w:name w:val="98360C9B4D6747BF8253C05CECE1EF68"/>
  </w:style>
  <w:style w:type="paragraph" w:customStyle="1" w:styleId="7DF9F71CCB614142A16503FDF3D7501C">
    <w:name w:val="7DF9F71CCB614142A16503FDF3D7501C"/>
  </w:style>
  <w:style w:type="paragraph" w:customStyle="1" w:styleId="AD2C95F5A57D4019AB29971513EB4828">
    <w:name w:val="AD2C95F5A57D4019AB29971513EB4828"/>
  </w:style>
  <w:style w:type="paragraph" w:customStyle="1" w:styleId="4F9069659CDA49B5A805EE6727E809A8">
    <w:name w:val="4F9069659CDA49B5A805EE6727E809A8"/>
  </w:style>
  <w:style w:type="paragraph" w:customStyle="1" w:styleId="77E945E4A5A64285A39C625EA5CBEBB6">
    <w:name w:val="77E945E4A5A64285A39C625EA5CBEBB6"/>
  </w:style>
  <w:style w:type="paragraph" w:customStyle="1" w:styleId="55C6B048C1F24BE18C96024F9228F8D4">
    <w:name w:val="55C6B048C1F24BE18C96024F9228F8D4"/>
  </w:style>
  <w:style w:type="paragraph" w:customStyle="1" w:styleId="2A4EA77002FB434FB1540E248731C18F">
    <w:name w:val="2A4EA77002FB434FB1540E248731C18F"/>
  </w:style>
  <w:style w:type="paragraph" w:customStyle="1" w:styleId="DEF0D25A77CB422B862FC358E3FD91AF">
    <w:name w:val="DEF0D25A77CB422B862FC358E3FD91AF"/>
  </w:style>
  <w:style w:type="paragraph" w:customStyle="1" w:styleId="C25161D9896F43CF86C9929D94018573">
    <w:name w:val="C25161D9896F43CF86C9929D94018573"/>
  </w:style>
  <w:style w:type="paragraph" w:customStyle="1" w:styleId="C2E3CDA21A274DF78690C45791FEA6D7">
    <w:name w:val="C2E3CDA21A274DF78690C45791FEA6D7"/>
  </w:style>
  <w:style w:type="paragraph" w:customStyle="1" w:styleId="073710271E1A4E9B91B149BA5D3D53FC">
    <w:name w:val="073710271E1A4E9B91B149BA5D3D53FC"/>
  </w:style>
  <w:style w:type="paragraph" w:customStyle="1" w:styleId="DD6DAFF576E94CC89515C0C3D541EBD7">
    <w:name w:val="DD6DAFF576E94CC89515C0C3D541EBD7"/>
  </w:style>
  <w:style w:type="paragraph" w:customStyle="1" w:styleId="2B44B4859EB84432BCA6901B82D68FDD">
    <w:name w:val="2B44B4859EB84432BCA6901B82D68FDD"/>
  </w:style>
  <w:style w:type="paragraph" w:customStyle="1" w:styleId="4483BED51B5343569BA36DAD6E10A757">
    <w:name w:val="4483BED51B5343569BA36DAD6E10A757"/>
  </w:style>
  <w:style w:type="paragraph" w:customStyle="1" w:styleId="FA6FF3A0C6DB42A59F8C305ED28C11E0">
    <w:name w:val="FA6FF3A0C6DB42A59F8C305ED28C11E0"/>
  </w:style>
  <w:style w:type="paragraph" w:customStyle="1" w:styleId="79856801A3474280A0CD7C5AAACAC356">
    <w:name w:val="79856801A3474280A0CD7C5AAACAC356"/>
  </w:style>
  <w:style w:type="paragraph" w:customStyle="1" w:styleId="8AC1A0BF776147EFA50E6DC25CC96426">
    <w:name w:val="8AC1A0BF776147EFA50E6DC25CC96426"/>
  </w:style>
  <w:style w:type="paragraph" w:customStyle="1" w:styleId="4B702E8FA9E3417ABAEE2C214D7F1770">
    <w:name w:val="4B702E8FA9E3417ABAEE2C214D7F1770"/>
  </w:style>
  <w:style w:type="paragraph" w:customStyle="1" w:styleId="7DD58335A74F4C57A42A19439F928291">
    <w:name w:val="7DD58335A74F4C57A42A19439F928291"/>
  </w:style>
  <w:style w:type="paragraph" w:customStyle="1" w:styleId="98A006A10D474F409E69203C5DAFF67D">
    <w:name w:val="98A006A10D474F409E69203C5DAFF67D"/>
  </w:style>
  <w:style w:type="paragraph" w:customStyle="1" w:styleId="97754D36089C4B7D99F97B9B43502093">
    <w:name w:val="97754D36089C4B7D99F97B9B43502093"/>
  </w:style>
  <w:style w:type="paragraph" w:customStyle="1" w:styleId="79116AF064A241F4BD22EA1FEB43DC5B">
    <w:name w:val="79116AF064A241F4BD22EA1FEB43DC5B"/>
  </w:style>
  <w:style w:type="paragraph" w:customStyle="1" w:styleId="9D321FC17F214339A141069591043F8C">
    <w:name w:val="9D321FC17F214339A141069591043F8C"/>
  </w:style>
  <w:style w:type="paragraph" w:customStyle="1" w:styleId="CCFA8E193F3649ADBF70DD80F1A3BE4F">
    <w:name w:val="CCFA8E193F3649ADBF70DD80F1A3BE4F"/>
    <w:rsid w:val="00FF6E79"/>
  </w:style>
  <w:style w:type="paragraph" w:customStyle="1" w:styleId="D2972C6CDB8C44ADA7706BBE80844B96">
    <w:name w:val="D2972C6CDB8C44ADA7706BBE80844B96"/>
    <w:rsid w:val="00FF6E79"/>
  </w:style>
  <w:style w:type="paragraph" w:customStyle="1" w:styleId="62D4963D4A864C1EBCC815FA06D9C0EC">
    <w:name w:val="62D4963D4A864C1EBCC815FA06D9C0EC"/>
    <w:rsid w:val="00FF6E79"/>
  </w:style>
  <w:style w:type="paragraph" w:customStyle="1" w:styleId="5A1AD586CFC048958A050D8DA6D61D10">
    <w:name w:val="5A1AD586CFC048958A050D8DA6D61D10"/>
    <w:rsid w:val="00FF6E79"/>
  </w:style>
  <w:style w:type="paragraph" w:customStyle="1" w:styleId="8AFBD168B6054553A4CEFE8EF7ACA02D">
    <w:name w:val="8AFBD168B6054553A4CEFE8EF7ACA02D"/>
    <w:rsid w:val="00FF6E79"/>
  </w:style>
  <w:style w:type="paragraph" w:customStyle="1" w:styleId="DD251EF1CC6F429A8718CAB05C4496F5">
    <w:name w:val="DD251EF1CC6F429A8718CAB05C4496F5"/>
    <w:rsid w:val="00FF6E79"/>
  </w:style>
  <w:style w:type="paragraph" w:customStyle="1" w:styleId="7BE59EEB660F4492A711FB4FDEAE88FC">
    <w:name w:val="7BE59EEB660F4492A711FB4FDEAE88FC"/>
    <w:rsid w:val="00FF6E79"/>
  </w:style>
  <w:style w:type="paragraph" w:customStyle="1" w:styleId="5BAABAC036F641C6870B791D9D8241A3">
    <w:name w:val="5BAABAC036F641C6870B791D9D8241A3"/>
    <w:rsid w:val="00FF6E79"/>
  </w:style>
  <w:style w:type="paragraph" w:customStyle="1" w:styleId="AADFA6163D894557B634F16217879A04">
    <w:name w:val="AADFA6163D894557B634F16217879A04"/>
    <w:rsid w:val="00FF6E79"/>
  </w:style>
  <w:style w:type="paragraph" w:customStyle="1" w:styleId="0E0B94D17E2E4284A7A37737302B72BD">
    <w:name w:val="0E0B94D17E2E4284A7A37737302B72BD"/>
    <w:rsid w:val="00FF6E79"/>
  </w:style>
  <w:style w:type="paragraph" w:customStyle="1" w:styleId="D98F3D4044084DDC806FE4D19B3C508E">
    <w:name w:val="D98F3D4044084DDC806FE4D19B3C508E"/>
    <w:rsid w:val="00FF6E79"/>
  </w:style>
  <w:style w:type="paragraph" w:customStyle="1" w:styleId="8B58D19EC60D455E8ADD20E6EECA822D">
    <w:name w:val="8B58D19EC60D455E8ADD20E6EECA822D"/>
    <w:rsid w:val="00FF6E79"/>
  </w:style>
  <w:style w:type="paragraph" w:customStyle="1" w:styleId="636F2A5350ED4376ACDAE510C4C79EFC">
    <w:name w:val="636F2A5350ED4376ACDAE510C4C79EFC"/>
    <w:rsid w:val="00FF6E79"/>
  </w:style>
  <w:style w:type="paragraph" w:customStyle="1" w:styleId="864D76E4F3AF4AE9B13723925413F64A">
    <w:name w:val="864D76E4F3AF4AE9B13723925413F64A"/>
    <w:rsid w:val="00FF6E79"/>
  </w:style>
  <w:style w:type="paragraph" w:customStyle="1" w:styleId="E421A9BD5A1E4775818E32FA68D85B9F">
    <w:name w:val="E421A9BD5A1E4775818E32FA68D85B9F"/>
    <w:rsid w:val="00FF6E79"/>
  </w:style>
  <w:style w:type="paragraph" w:customStyle="1" w:styleId="189EBC37632045A38F3DB056BEC8E2D4">
    <w:name w:val="189EBC37632045A38F3DB056BEC8E2D4"/>
    <w:rsid w:val="00FF6E79"/>
  </w:style>
  <w:style w:type="paragraph" w:customStyle="1" w:styleId="11C8DC7B1967419F869445C14C5F4ABE">
    <w:name w:val="11C8DC7B1967419F869445C14C5F4ABE"/>
    <w:rsid w:val="00FF6E79"/>
  </w:style>
  <w:style w:type="paragraph" w:customStyle="1" w:styleId="31A7BFD33D68465CA387EC464D7850ED">
    <w:name w:val="31A7BFD33D68465CA387EC464D7850ED"/>
    <w:rsid w:val="00FF6E79"/>
  </w:style>
  <w:style w:type="paragraph" w:customStyle="1" w:styleId="30C5DFE2C6504A1DADA6403161CB3EC5">
    <w:name w:val="30C5DFE2C6504A1DADA6403161CB3EC5"/>
    <w:rsid w:val="00FF6E79"/>
  </w:style>
  <w:style w:type="paragraph" w:customStyle="1" w:styleId="4B866B9A62864E268FDE1F86D294520E">
    <w:name w:val="4B866B9A62864E268FDE1F86D294520E"/>
    <w:rsid w:val="00FF6E79"/>
  </w:style>
  <w:style w:type="paragraph" w:customStyle="1" w:styleId="5DBE12197EEC4091B50ADAD1118DC9E2">
    <w:name w:val="5DBE12197EEC4091B50ADAD1118DC9E2"/>
    <w:rsid w:val="00FF6E79"/>
  </w:style>
  <w:style w:type="paragraph" w:customStyle="1" w:styleId="6A971923234B458CB306FAA7D695158D">
    <w:name w:val="6A971923234B458CB306FAA7D695158D"/>
    <w:rsid w:val="00FF6E79"/>
  </w:style>
  <w:style w:type="paragraph" w:customStyle="1" w:styleId="9128F4F748734694B8C12D5088B227C2">
    <w:name w:val="9128F4F748734694B8C12D5088B227C2"/>
    <w:rsid w:val="00FF6E79"/>
  </w:style>
  <w:style w:type="paragraph" w:customStyle="1" w:styleId="F734ABEF3EB14D58B64CA146CA3623BA">
    <w:name w:val="F734ABEF3EB14D58B64CA146CA3623BA"/>
    <w:rsid w:val="00FF6E79"/>
  </w:style>
  <w:style w:type="paragraph" w:customStyle="1" w:styleId="BE66474EFCC841F0A316D24082CD9BBE">
    <w:name w:val="BE66474EFCC841F0A316D24082CD9BBE"/>
    <w:rsid w:val="00FF6E79"/>
  </w:style>
  <w:style w:type="paragraph" w:customStyle="1" w:styleId="4A91566C5B9C48FAA0EBD124A82BEBB1">
    <w:name w:val="4A91566C5B9C48FAA0EBD124A82BEBB1"/>
    <w:rsid w:val="00FF6E79"/>
  </w:style>
  <w:style w:type="paragraph" w:customStyle="1" w:styleId="80B3271425904B5880156B8B93F3AE32">
    <w:name w:val="80B3271425904B5880156B8B93F3AE32"/>
    <w:rsid w:val="00FF6E79"/>
  </w:style>
  <w:style w:type="paragraph" w:customStyle="1" w:styleId="A5A1F70C4A2D4010A4C3DAD8DDB311DB">
    <w:name w:val="A5A1F70C4A2D4010A4C3DAD8DDB311DB"/>
    <w:rsid w:val="00FF6E79"/>
  </w:style>
  <w:style w:type="paragraph" w:customStyle="1" w:styleId="1A6CDEDFBDFA47AEABCC7F08017EA1A6">
    <w:name w:val="1A6CDEDFBDFA47AEABCC7F08017EA1A6"/>
    <w:rsid w:val="00FF6E79"/>
  </w:style>
  <w:style w:type="paragraph" w:customStyle="1" w:styleId="71483BD944FD4FE3B7349CFFA8A469C8">
    <w:name w:val="71483BD944FD4FE3B7349CFFA8A469C8"/>
    <w:rsid w:val="00FF6E79"/>
  </w:style>
  <w:style w:type="paragraph" w:customStyle="1" w:styleId="4F1BB514C4974818A955BB423256F5F4">
    <w:name w:val="4F1BB514C4974818A955BB423256F5F4"/>
    <w:rsid w:val="00FF6E79"/>
  </w:style>
  <w:style w:type="paragraph" w:customStyle="1" w:styleId="3BFB237ED43D443E9702BE8B50D7A51D">
    <w:name w:val="3BFB237ED43D443E9702BE8B50D7A51D"/>
    <w:rsid w:val="00FF6E79"/>
  </w:style>
  <w:style w:type="paragraph" w:customStyle="1" w:styleId="556FD4D1D64D44A0A6D50CA4026A889D">
    <w:name w:val="556FD4D1D64D44A0A6D50CA4026A889D"/>
    <w:rsid w:val="00FF6E79"/>
  </w:style>
  <w:style w:type="paragraph" w:customStyle="1" w:styleId="C09E0FDEAA3841F28C744608E4613030">
    <w:name w:val="C09E0FDEAA3841F28C744608E4613030"/>
    <w:rsid w:val="00FF6E79"/>
  </w:style>
  <w:style w:type="paragraph" w:customStyle="1" w:styleId="6E16F71C82D84840AF6A998FB7C655B9">
    <w:name w:val="6E16F71C82D84840AF6A998FB7C655B9"/>
    <w:rsid w:val="00FF6E79"/>
  </w:style>
  <w:style w:type="paragraph" w:customStyle="1" w:styleId="44ABCEA959584C1C843BF2E875A495DF">
    <w:name w:val="44ABCEA959584C1C843BF2E875A495DF"/>
    <w:rsid w:val="009D219D"/>
  </w:style>
  <w:style w:type="paragraph" w:customStyle="1" w:styleId="3FC4F05180C54DCAB5BF4B34CA156E9C">
    <w:name w:val="3FC4F05180C54DCAB5BF4B34CA156E9C"/>
    <w:rsid w:val="009D219D"/>
  </w:style>
  <w:style w:type="paragraph" w:customStyle="1" w:styleId="2909F2DA43C84B47B959AA87BDB790A9">
    <w:name w:val="2909F2DA43C84B47B959AA87BDB790A9"/>
    <w:rsid w:val="009D219D"/>
  </w:style>
  <w:style w:type="paragraph" w:customStyle="1" w:styleId="FE1A7B4C257A4BB9986DDE373E24EE53">
    <w:name w:val="FE1A7B4C257A4BB9986DDE373E24EE53"/>
    <w:rsid w:val="009D219D"/>
  </w:style>
  <w:style w:type="paragraph" w:customStyle="1" w:styleId="129C8356E00E8848AA544C1EAB381337">
    <w:name w:val="129C8356E00E8848AA544C1EAB381337"/>
    <w:rsid w:val="00487B4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C:\Users\CCG0662\AppData\Local\Packages\Microsoft.Office.Desktop_8wekyb3d8bbwe\LocalCache\Roaming\Microsoft\Templates\Modern chronological resume.dotx</Template>
  <TotalTime>1288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CCG0662</dc:creator>
  <cp:keywords/>
  <dc:description/>
  <cp:lastModifiedBy>Matt Gennings</cp:lastModifiedBy>
  <cp:revision>10</cp:revision>
  <dcterms:created xsi:type="dcterms:W3CDTF">2020-01-02T01:49:00Z</dcterms:created>
  <dcterms:modified xsi:type="dcterms:W3CDTF">2020-06-12T15:30:00Z</dcterms:modified>
  <cp:category/>
</cp:coreProperties>
</file>